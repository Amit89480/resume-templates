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823" w:type="pct"/>
        <w:tblCellMar>
          <w:left w:w="0" w:type="dxa"/>
          <w:bottom w:w="115" w:type="dxa"/>
          <w:right w:w="0" w:type="dxa"/>
        </w:tblCellMar>
        <w:tblLook w:val="04A0" w:firstRow="1" w:lastRow="0" w:firstColumn="1" w:lastColumn="0" w:noHBand="0" w:noVBand="1"/>
      </w:tblPr>
      <w:tblGrid>
        <w:gridCol w:w="9029"/>
      </w:tblGrid>
      <w:tr w:rsidR="00692703" w:rsidRPr="00CF1A49" w14:paraId="09076C37" w14:textId="77777777" w:rsidTr="001F76F7">
        <w:trPr>
          <w:trHeight w:hRule="exact" w:val="1800"/>
        </w:trPr>
        <w:tc>
          <w:tcPr>
            <w:tcW w:w="9028" w:type="dxa"/>
            <w:tcMar>
              <w:top w:w="0" w:type="dxa"/>
              <w:bottom w:w="0" w:type="dxa"/>
            </w:tcMar>
          </w:tcPr>
          <w:p w14:paraId="7DF7314A" w14:textId="284B929C" w:rsidR="00692703" w:rsidRPr="004749CC" w:rsidRDefault="004F78F1" w:rsidP="00913946">
            <w:pPr>
              <w:pStyle w:val="Title"/>
              <w:rPr>
                <w:sz w:val="56"/>
              </w:rPr>
            </w:pPr>
            <w:r>
              <w:rPr>
                <w:rStyle w:val="IntenseEmphasis"/>
              </w:rPr>
              <w:t>Your Full Name</w:t>
            </w:r>
          </w:p>
          <w:p w14:paraId="0F2AEC2E" w14:textId="33A488ED" w:rsidR="00692703" w:rsidRPr="00CF1A49" w:rsidRDefault="00BB14E9" w:rsidP="00913946">
            <w:pPr>
              <w:pStyle w:val="ContactInfo"/>
              <w:contextualSpacing w:val="0"/>
            </w:pPr>
            <w:r>
              <w:t>Bangalore, Pin-560037</w:t>
            </w:r>
            <w:sdt>
              <w:sdtPr>
                <w:alias w:val="Divider dot:"/>
                <w:tag w:val="Divider dot:"/>
                <w:id w:val="-1459182552"/>
                <w:placeholder>
                  <w:docPart w:val="06AA0873C05B40828DEE4A8D7C7BC91F"/>
                </w:placeholder>
                <w:temporary/>
                <w:showingPlcHdr/>
              </w:sdtPr>
              <w:sdtEndPr/>
              <w:sdtContent>
                <w:r w:rsidR="00692703" w:rsidRPr="00CF1A49">
                  <w:t>·</w:t>
                </w:r>
              </w:sdtContent>
            </w:sdt>
            <w:sdt>
              <w:sdtPr>
                <w:alias w:val="Enter phone:"/>
                <w:tag w:val="Enter phone:"/>
                <w:id w:val="-1993482697"/>
                <w:placeholder>
                  <w:docPart w:val="64239BAB8DF943FA9C728F90B023AE46"/>
                </w:placeholder>
                <w:temporary/>
                <w:showingPlcHdr/>
              </w:sdtPr>
              <w:sdtEndPr/>
              <w:sdtContent>
                <w:r w:rsidR="00C57FC6" w:rsidRPr="00CF1A49">
                  <w:t>Phone</w:t>
                </w:r>
              </w:sdtContent>
            </w:sdt>
            <w:r w:rsidR="004749CC">
              <w:t xml:space="preserve"> </w:t>
            </w:r>
            <w:r w:rsidR="00464F00">
              <w:t>–</w:t>
            </w:r>
            <w:r w:rsidR="004749CC">
              <w:t xml:space="preserve"> </w:t>
            </w:r>
            <w:r w:rsidR="00464F00">
              <w:t>phone no</w:t>
            </w:r>
          </w:p>
          <w:p w14:paraId="7CB363C5" w14:textId="67B5C048" w:rsidR="00692703" w:rsidRPr="00CF1A49" w:rsidRDefault="00464F00" w:rsidP="00190422">
            <w:pPr>
              <w:pStyle w:val="ContactInfoEmphasis"/>
              <w:contextualSpacing w:val="0"/>
            </w:pPr>
            <w:hyperlink r:id="rId7" w:history="1">
              <w:proofErr w:type="spellStart"/>
              <w:r>
                <w:rPr>
                  <w:rStyle w:val="Hyperlink"/>
                </w:rPr>
                <w:t>yourn</w:t>
              </w:r>
              <w:proofErr w:type="spellEnd"/>
              <w:r>
                <w:rPr>
                  <w:rStyle w:val="Hyperlink"/>
                </w:rPr>
                <w:t xml:space="preserve"> email id</w:t>
              </w:r>
              <w:r w:rsidRPr="007E6DE3">
                <w:rPr>
                  <w:rStyle w:val="Hyperlink"/>
                </w:rPr>
                <w:t>·</w:t>
              </w:r>
            </w:hyperlink>
            <w:r>
              <w:rPr>
                <w:sz w:val="24"/>
              </w:rPr>
              <w:t xml:space="preserve"> LinkedIn profile URL</w:t>
            </w:r>
          </w:p>
        </w:tc>
      </w:tr>
      <w:tr w:rsidR="009571D8" w:rsidRPr="00CF1A49" w14:paraId="310A4A75" w14:textId="77777777" w:rsidTr="001F76F7">
        <w:tc>
          <w:tcPr>
            <w:tcW w:w="9028" w:type="dxa"/>
            <w:tcMar>
              <w:top w:w="432" w:type="dxa"/>
            </w:tcMar>
          </w:tcPr>
          <w:p w14:paraId="7CCF1FF7" w14:textId="77777777" w:rsidR="001755A8" w:rsidRPr="00CF1A49" w:rsidRDefault="001F76F7" w:rsidP="00913946">
            <w:pPr>
              <w:contextualSpacing w:val="0"/>
            </w:pPr>
            <w:r w:rsidRPr="001F76F7">
              <w:t>To be a part of progressive organization that gives opportunities to build the carrier and that would help in achieving greater practical excellence in software industry, exceptional with hardworking nature along with good communication skill to explore the requirements and come up with innovative solution</w:t>
            </w:r>
          </w:p>
        </w:tc>
      </w:tr>
    </w:tbl>
    <w:p w14:paraId="72D72A91" w14:textId="77777777" w:rsidR="004E01EB" w:rsidRPr="00CF1A49" w:rsidRDefault="00271A3A" w:rsidP="004E01EB">
      <w:pPr>
        <w:pStyle w:val="Heading1"/>
      </w:pPr>
      <w:sdt>
        <w:sdtPr>
          <w:alias w:val="Experience:"/>
          <w:tag w:val="Experience:"/>
          <w:id w:val="-1983300934"/>
          <w:placeholder>
            <w:docPart w:val="2EED668A13384F0D90D4E62C0053D893"/>
          </w:placeholder>
          <w:temporary/>
          <w:showingPlcHdr/>
        </w:sdtPr>
        <w:sdtEndPr/>
        <w:sdtContent>
          <w:r w:rsidR="004E01EB" w:rsidRPr="00CF1A49">
            <w:t>Experience</w:t>
          </w:r>
        </w:sdtContent>
      </w:sdt>
    </w:p>
    <w:tbl>
      <w:tblPr>
        <w:tblStyle w:val="TableGrid"/>
        <w:tblW w:w="4975" w:type="pct"/>
        <w:tblInd w:w="72" w:type="dxa"/>
        <w:tblCellMar>
          <w:left w:w="576" w:type="dxa"/>
          <w:right w:w="0" w:type="dxa"/>
        </w:tblCellMar>
        <w:tblLook w:val="04A0" w:firstRow="1" w:lastRow="0" w:firstColumn="1" w:lastColumn="0" w:noHBand="0" w:noVBand="1"/>
      </w:tblPr>
      <w:tblGrid>
        <w:gridCol w:w="9886"/>
      </w:tblGrid>
      <w:tr w:rsidR="001D0BF1" w:rsidRPr="00CF1A49" w14:paraId="7557E3BA" w14:textId="77777777" w:rsidTr="002C7348">
        <w:tc>
          <w:tcPr>
            <w:tcW w:w="9355" w:type="dxa"/>
          </w:tcPr>
          <w:p w14:paraId="4388E221" w14:textId="77777777" w:rsidR="001E3120" w:rsidRPr="00CF1A49" w:rsidRDefault="001E3120" w:rsidP="001F76F7">
            <w:pPr>
              <w:contextualSpacing w:val="0"/>
            </w:pPr>
            <w:bookmarkStart w:id="0" w:name="_GoBack"/>
            <w:bookmarkEnd w:id="0"/>
          </w:p>
        </w:tc>
      </w:tr>
      <w:tr w:rsidR="00F61DF9" w:rsidRPr="00CF1A49" w14:paraId="69FDEF89" w14:textId="77777777" w:rsidTr="002C7348">
        <w:tc>
          <w:tcPr>
            <w:tcW w:w="9355" w:type="dxa"/>
            <w:tcMar>
              <w:top w:w="216" w:type="dxa"/>
            </w:tcMar>
          </w:tcPr>
          <w:p w14:paraId="47C84B4F" w14:textId="77777777" w:rsidR="00F61DF9" w:rsidRDefault="001F76F7" w:rsidP="001F76F7">
            <w:pPr>
              <w:pStyle w:val="Heading2"/>
              <w:contextualSpacing w:val="0"/>
              <w:outlineLvl w:val="1"/>
            </w:pPr>
            <w:r>
              <w:t>FRESHER</w:t>
            </w:r>
          </w:p>
        </w:tc>
      </w:tr>
    </w:tbl>
    <w:sdt>
      <w:sdtPr>
        <w:alias w:val="Education:"/>
        <w:tag w:val="Education:"/>
        <w:id w:val="-1908763273"/>
        <w:placeholder>
          <w:docPart w:val="49DA0B1E83884F6FA36F3AAAE2A22628"/>
        </w:placeholder>
        <w:temporary/>
        <w:showingPlcHdr/>
      </w:sdtPr>
      <w:sdtEndPr/>
      <w:sdtContent>
        <w:p w14:paraId="4DDB52CE" w14:textId="77777777" w:rsidR="00DA59AA" w:rsidRPr="00CF1A49" w:rsidRDefault="00DA59AA" w:rsidP="0097790C">
          <w:pPr>
            <w:pStyle w:val="Heading1"/>
          </w:pPr>
          <w:r w:rsidRPr="00CF1A49">
            <w:t>Education</w:t>
          </w:r>
        </w:p>
      </w:sdtContent>
    </w:sdt>
    <w:tbl>
      <w:tblPr>
        <w:tblStyle w:val="TableGrid"/>
        <w:tblW w:w="4975" w:type="pct"/>
        <w:tblInd w:w="72" w:type="dxa"/>
        <w:tblCellMar>
          <w:left w:w="576" w:type="dxa"/>
          <w:right w:w="0" w:type="dxa"/>
        </w:tblCellMar>
        <w:tblLook w:val="04A0" w:firstRow="1" w:lastRow="0" w:firstColumn="1" w:lastColumn="0" w:noHBand="0" w:noVBand="1"/>
      </w:tblPr>
      <w:tblGrid>
        <w:gridCol w:w="9886"/>
      </w:tblGrid>
      <w:tr w:rsidR="001D0BF1" w:rsidRPr="00CF1A49" w14:paraId="53280FC3" w14:textId="77777777" w:rsidTr="002C7348">
        <w:tc>
          <w:tcPr>
            <w:tcW w:w="9355" w:type="dxa"/>
          </w:tcPr>
          <w:p w14:paraId="72048239" w14:textId="77777777" w:rsidR="001D0BF1" w:rsidRPr="00CF1A49" w:rsidRDefault="001F76F7" w:rsidP="001D0BF1">
            <w:pPr>
              <w:pStyle w:val="Heading3"/>
              <w:contextualSpacing w:val="0"/>
              <w:outlineLvl w:val="2"/>
            </w:pPr>
            <w:r>
              <w:t>2015-2019 in ECE BRANCH</w:t>
            </w:r>
          </w:p>
          <w:p w14:paraId="3204B94C" w14:textId="77777777" w:rsidR="001D0BF1" w:rsidRPr="00CF1A49" w:rsidRDefault="001F76F7" w:rsidP="001D0BF1">
            <w:pPr>
              <w:pStyle w:val="Heading2"/>
              <w:contextualSpacing w:val="0"/>
              <w:outlineLvl w:val="1"/>
            </w:pPr>
            <w:proofErr w:type="gramStart"/>
            <w:r w:rsidRPr="001F76F7">
              <w:t>B.TECH</w:t>
            </w:r>
            <w:proofErr w:type="gramEnd"/>
            <w:r w:rsidRPr="001F76F7">
              <w:t>, ROLAND INSTITUTE OF TECHNOLOGY – SURYA BIHAR, BERHAMPUR</w:t>
            </w:r>
          </w:p>
          <w:p w14:paraId="7A45645C" w14:textId="77777777" w:rsidR="007538DC" w:rsidRPr="00CF1A49" w:rsidRDefault="001D51A2" w:rsidP="001F76F7">
            <w:pPr>
              <w:contextualSpacing w:val="0"/>
            </w:pPr>
            <w:r>
              <w:rPr>
                <w:sz w:val="28"/>
              </w:rPr>
              <w:t>7.73</w:t>
            </w:r>
            <w:r w:rsidR="001F76F7" w:rsidRPr="00190422">
              <w:rPr>
                <w:sz w:val="28"/>
              </w:rPr>
              <w:t>CGPA</w:t>
            </w:r>
          </w:p>
        </w:tc>
      </w:tr>
      <w:tr w:rsidR="00F61DF9" w:rsidRPr="00CF1A49" w14:paraId="7F0ED371" w14:textId="77777777" w:rsidTr="002C7348">
        <w:tc>
          <w:tcPr>
            <w:tcW w:w="9355" w:type="dxa"/>
            <w:tcMar>
              <w:top w:w="216" w:type="dxa"/>
            </w:tcMar>
          </w:tcPr>
          <w:p w14:paraId="42F18CDF" w14:textId="77777777" w:rsidR="00F61DF9" w:rsidRPr="00CF1A49" w:rsidRDefault="006D5FF4" w:rsidP="00F61DF9">
            <w:pPr>
              <w:pStyle w:val="Heading3"/>
              <w:contextualSpacing w:val="0"/>
              <w:outlineLvl w:val="2"/>
            </w:pPr>
            <w:r>
              <w:t>2013-2015</w:t>
            </w:r>
          </w:p>
          <w:p w14:paraId="47B62978" w14:textId="77777777" w:rsidR="00F61DF9" w:rsidRPr="00CF1A49" w:rsidRDefault="006D5FF4" w:rsidP="006D5FF4">
            <w:pPr>
              <w:pStyle w:val="Heading2"/>
              <w:outlineLvl w:val="1"/>
            </w:pPr>
            <w:r>
              <w:t>Binayak Acharya Govt. College</w:t>
            </w:r>
            <w:r w:rsidR="00F3476A">
              <w:t>,</w:t>
            </w:r>
            <w:r w:rsidR="00F3476A" w:rsidRPr="00F3476A">
              <w:t xml:space="preserve"> INTERMIDIATE (SCIENCE)</w:t>
            </w:r>
            <w:r w:rsidR="00F3476A">
              <w:t>, Odisha</w:t>
            </w:r>
          </w:p>
          <w:p w14:paraId="3261ADFF" w14:textId="77777777" w:rsidR="00F61DF9" w:rsidRPr="00190422" w:rsidRDefault="006D5FF4" w:rsidP="006D5FF4">
            <w:pPr>
              <w:rPr>
                <w:sz w:val="28"/>
              </w:rPr>
            </w:pPr>
            <w:r w:rsidRPr="00190422">
              <w:rPr>
                <w:sz w:val="28"/>
              </w:rPr>
              <w:t>53%</w:t>
            </w:r>
          </w:p>
          <w:p w14:paraId="685CDB76" w14:textId="77777777" w:rsidR="006D5FF4" w:rsidRDefault="006D5FF4" w:rsidP="006D5FF4"/>
          <w:p w14:paraId="4D5C372D" w14:textId="77777777" w:rsidR="006D5FF4" w:rsidRPr="00CF1A49" w:rsidRDefault="006D5FF4" w:rsidP="006D5FF4">
            <w:pPr>
              <w:pStyle w:val="Heading3"/>
              <w:contextualSpacing w:val="0"/>
              <w:outlineLvl w:val="2"/>
            </w:pPr>
            <w:r>
              <w:t>Passed out on 2013</w:t>
            </w:r>
          </w:p>
          <w:p w14:paraId="65BD961B" w14:textId="77777777" w:rsidR="006D5FF4" w:rsidRDefault="006D5FF4" w:rsidP="006D5FF4">
            <w:pPr>
              <w:pStyle w:val="Heading2"/>
              <w:outlineLvl w:val="1"/>
            </w:pPr>
            <w:r>
              <w:t>Saraswati sishu vidya mandir, N.</w:t>
            </w:r>
            <w:proofErr w:type="gramStart"/>
            <w:r>
              <w:t>K.NAGAR</w:t>
            </w:r>
            <w:proofErr w:type="gramEnd"/>
            <w:r>
              <w:t>, BERHAMPUR</w:t>
            </w:r>
            <w:r w:rsidR="00F3476A">
              <w:t xml:space="preserve">, </w:t>
            </w:r>
            <w:r w:rsidR="00F3476A" w:rsidRPr="00F3476A">
              <w:t>MATRICULATION</w:t>
            </w:r>
          </w:p>
          <w:p w14:paraId="35348511" w14:textId="77777777" w:rsidR="006D5FF4" w:rsidRPr="00190422" w:rsidRDefault="006D5FF4" w:rsidP="006D5FF4">
            <w:pPr>
              <w:rPr>
                <w:sz w:val="28"/>
              </w:rPr>
            </w:pPr>
            <w:r w:rsidRPr="00190422">
              <w:rPr>
                <w:sz w:val="28"/>
              </w:rPr>
              <w:t>81%</w:t>
            </w:r>
          </w:p>
          <w:p w14:paraId="3AE1AF4C" w14:textId="77777777" w:rsidR="006D5FF4" w:rsidRDefault="006D5FF4" w:rsidP="006D5FF4"/>
        </w:tc>
      </w:tr>
    </w:tbl>
    <w:p w14:paraId="76D29846" w14:textId="77777777" w:rsidR="00486277" w:rsidRPr="00CF1A49" w:rsidRDefault="006D5FF4" w:rsidP="00486277">
      <w:pPr>
        <w:pStyle w:val="Heading1"/>
      </w:pPr>
      <w:r>
        <w:t xml:space="preserve">technical </w:t>
      </w:r>
      <w:sdt>
        <w:sdtPr>
          <w:alias w:val="Skills:"/>
          <w:tag w:val="Skills:"/>
          <w:id w:val="-1392877668"/>
          <w:placeholder>
            <w:docPart w:val="2437FD34BCCE4229BC03E547B725ECCD"/>
          </w:placeholder>
          <w:temporary/>
          <w:showingPlcHdr/>
        </w:sdtPr>
        <w:sdtEndPr/>
        <w:sdtContent>
          <w:r w:rsidR="00486277" w:rsidRPr="00CF1A49">
            <w:t>Skills</w:t>
          </w:r>
        </w:sdtContent>
      </w:sdt>
    </w:p>
    <w:tbl>
      <w:tblPr>
        <w:tblStyle w:val="TableGrid"/>
        <w:tblW w:w="4739" w:type="pct"/>
        <w:tblInd w:w="180" w:type="dxa"/>
        <w:tblCellMar>
          <w:left w:w="0" w:type="dxa"/>
          <w:right w:w="0" w:type="dxa"/>
        </w:tblCellMar>
        <w:tblLook w:val="04A0" w:firstRow="1" w:lastRow="0" w:firstColumn="1" w:lastColumn="0" w:noHBand="0" w:noVBand="1"/>
      </w:tblPr>
      <w:tblGrid>
        <w:gridCol w:w="4192"/>
        <w:gridCol w:w="4679"/>
      </w:tblGrid>
      <w:tr w:rsidR="003A0632" w:rsidRPr="006E1507" w14:paraId="484B8FE0" w14:textId="77777777" w:rsidTr="00B1240A">
        <w:tc>
          <w:tcPr>
            <w:tcW w:w="4192" w:type="dxa"/>
          </w:tcPr>
          <w:p w14:paraId="0828A9F2" w14:textId="77777777" w:rsidR="001E3120" w:rsidRPr="00B1240A" w:rsidRDefault="006D5FF4" w:rsidP="006D5FF4">
            <w:pPr>
              <w:pStyle w:val="ListBullet"/>
              <w:rPr>
                <w:sz w:val="24"/>
              </w:rPr>
            </w:pPr>
            <w:r w:rsidRPr="00190422">
              <w:rPr>
                <w:b/>
                <w:sz w:val="24"/>
              </w:rPr>
              <w:t xml:space="preserve">Programming </w:t>
            </w:r>
            <w:proofErr w:type="spellStart"/>
            <w:proofErr w:type="gramStart"/>
            <w:r w:rsidRPr="00190422">
              <w:rPr>
                <w:b/>
                <w:sz w:val="24"/>
              </w:rPr>
              <w:t>Language</w:t>
            </w:r>
            <w:r w:rsidRPr="006D5FF4">
              <w:t>:</w:t>
            </w:r>
            <w:r w:rsidRPr="00B1240A">
              <w:rPr>
                <w:sz w:val="24"/>
              </w:rPr>
              <w:t>Core</w:t>
            </w:r>
            <w:proofErr w:type="spellEnd"/>
            <w:proofErr w:type="gramEnd"/>
            <w:r w:rsidRPr="00B1240A">
              <w:rPr>
                <w:sz w:val="24"/>
              </w:rPr>
              <w:t xml:space="preserve"> Java</w:t>
            </w:r>
            <w:r w:rsidR="00F3476A">
              <w:rPr>
                <w:sz w:val="24"/>
              </w:rPr>
              <w:t>, JDBC</w:t>
            </w:r>
          </w:p>
          <w:p w14:paraId="1B0C6DC7" w14:textId="77777777" w:rsidR="001F4E6D" w:rsidRPr="00B1240A" w:rsidRDefault="006D5FF4" w:rsidP="006D5FF4">
            <w:pPr>
              <w:pStyle w:val="ListBullet"/>
              <w:rPr>
                <w:sz w:val="24"/>
              </w:rPr>
            </w:pPr>
            <w:r w:rsidRPr="00190422">
              <w:rPr>
                <w:b/>
                <w:sz w:val="24"/>
              </w:rPr>
              <w:t>UI Programming Languages</w:t>
            </w:r>
            <w:r w:rsidRPr="006D5FF4">
              <w:t xml:space="preserve">: </w:t>
            </w:r>
            <w:r w:rsidR="000938BB">
              <w:rPr>
                <w:sz w:val="24"/>
              </w:rPr>
              <w:t>HTML, CSS</w:t>
            </w:r>
            <w:r w:rsidR="00B520B3">
              <w:rPr>
                <w:sz w:val="24"/>
              </w:rPr>
              <w:t xml:space="preserve"> </w:t>
            </w:r>
          </w:p>
          <w:p w14:paraId="46DC1BFF" w14:textId="77777777" w:rsidR="00F3476A" w:rsidRDefault="006D5FF4" w:rsidP="000938BB">
            <w:pPr>
              <w:pStyle w:val="ListBullet"/>
            </w:pPr>
            <w:r w:rsidRPr="00190422">
              <w:rPr>
                <w:b/>
                <w:sz w:val="24"/>
              </w:rPr>
              <w:t>Database</w:t>
            </w:r>
            <w:r w:rsidRPr="006D5FF4">
              <w:t xml:space="preserve">: </w:t>
            </w:r>
            <w:proofErr w:type="spellStart"/>
            <w:r w:rsidR="00F3476A">
              <w:rPr>
                <w:sz w:val="24"/>
              </w:rPr>
              <w:t>MySQl</w:t>
            </w:r>
            <w:proofErr w:type="spellEnd"/>
          </w:p>
          <w:p w14:paraId="052AE207" w14:textId="77777777" w:rsidR="006D5FF4" w:rsidRPr="00B1240A" w:rsidRDefault="006D5FF4" w:rsidP="006D5FF4">
            <w:pPr>
              <w:pStyle w:val="ListBullet"/>
              <w:rPr>
                <w:sz w:val="24"/>
              </w:rPr>
            </w:pPr>
            <w:r w:rsidRPr="00190422">
              <w:rPr>
                <w:b/>
                <w:sz w:val="24"/>
              </w:rPr>
              <w:t>Operating System</w:t>
            </w:r>
            <w:r w:rsidRPr="006D5FF4">
              <w:t xml:space="preserve">: </w:t>
            </w:r>
            <w:r w:rsidRPr="00B1240A">
              <w:rPr>
                <w:sz w:val="24"/>
              </w:rPr>
              <w:t>Windows OS, and Linux.</w:t>
            </w:r>
          </w:p>
          <w:p w14:paraId="592DD898" w14:textId="77777777" w:rsidR="006D5FF4" w:rsidRPr="006E1507" w:rsidRDefault="00190422" w:rsidP="00190422">
            <w:pPr>
              <w:pStyle w:val="ListBullet"/>
            </w:pPr>
            <w:r w:rsidRPr="00190422">
              <w:rPr>
                <w:b/>
                <w:sz w:val="24"/>
              </w:rPr>
              <w:t>Applications</w:t>
            </w:r>
            <w:r w:rsidR="00B1240A">
              <w:t xml:space="preserve">: </w:t>
            </w:r>
            <w:r w:rsidR="00B1240A" w:rsidRPr="00B1240A">
              <w:rPr>
                <w:sz w:val="24"/>
              </w:rPr>
              <w:t xml:space="preserve">MS-Word, MS- Excel, MS </w:t>
            </w:r>
            <w:r w:rsidRPr="00B1240A">
              <w:rPr>
                <w:sz w:val="24"/>
              </w:rPr>
              <w:t xml:space="preserve">PowerPoint </w:t>
            </w:r>
          </w:p>
        </w:tc>
        <w:tc>
          <w:tcPr>
            <w:tcW w:w="4679" w:type="dxa"/>
            <w:tcMar>
              <w:left w:w="360" w:type="dxa"/>
            </w:tcMar>
          </w:tcPr>
          <w:p w14:paraId="4EDB25F2" w14:textId="77777777" w:rsidR="001E3120" w:rsidRPr="006E1507" w:rsidRDefault="001E3120" w:rsidP="006D5FF4">
            <w:pPr>
              <w:pStyle w:val="ListBullet"/>
              <w:numPr>
                <w:ilvl w:val="0"/>
                <w:numId w:val="0"/>
              </w:numPr>
              <w:contextualSpacing w:val="0"/>
            </w:pPr>
          </w:p>
        </w:tc>
      </w:tr>
    </w:tbl>
    <w:p w14:paraId="15DB71D9" w14:textId="77777777" w:rsidR="00125520" w:rsidRPr="00CF1A49" w:rsidRDefault="00125520" w:rsidP="00125520">
      <w:pPr>
        <w:pStyle w:val="Heading1"/>
      </w:pPr>
      <w:r>
        <w:lastRenderedPageBreak/>
        <w:t>project</w:t>
      </w:r>
    </w:p>
    <w:tbl>
      <w:tblPr>
        <w:tblStyle w:val="TableGrid"/>
        <w:tblW w:w="4975" w:type="pct"/>
        <w:tblInd w:w="72" w:type="dxa"/>
        <w:tblCellMar>
          <w:left w:w="576" w:type="dxa"/>
          <w:right w:w="0" w:type="dxa"/>
        </w:tblCellMar>
        <w:tblLook w:val="04A0" w:firstRow="1" w:lastRow="0" w:firstColumn="1" w:lastColumn="0" w:noHBand="0" w:noVBand="1"/>
      </w:tblPr>
      <w:tblGrid>
        <w:gridCol w:w="9886"/>
      </w:tblGrid>
      <w:tr w:rsidR="00125520" w:rsidRPr="00CF1A49" w14:paraId="489B9416" w14:textId="77777777" w:rsidTr="002C7348">
        <w:tc>
          <w:tcPr>
            <w:tcW w:w="9290" w:type="dxa"/>
          </w:tcPr>
          <w:p w14:paraId="1EAB53C5" w14:textId="77777777" w:rsidR="00125520" w:rsidRDefault="00125520" w:rsidP="00125520">
            <w:pPr>
              <w:pStyle w:val="Heading3"/>
              <w:contextualSpacing w:val="0"/>
              <w:outlineLvl w:val="2"/>
              <w:rPr>
                <w:sz w:val="28"/>
              </w:rPr>
            </w:pPr>
            <w:r w:rsidRPr="00125520">
              <w:rPr>
                <w:sz w:val="28"/>
              </w:rPr>
              <w:t>“iot based home automation and alcohol detection”</w:t>
            </w:r>
          </w:p>
          <w:p w14:paraId="2DB9806A" w14:textId="77777777" w:rsidR="00125520" w:rsidRPr="00DC184A" w:rsidRDefault="00BB7360" w:rsidP="00125520">
            <w:pPr>
              <w:rPr>
                <w:rFonts w:cstheme="minorHAnsi"/>
              </w:rPr>
            </w:pPr>
            <w:r>
              <w:rPr>
                <w:rFonts w:cstheme="minorHAnsi"/>
                <w:color w:val="111111"/>
                <w:shd w:val="clear" w:color="auto" w:fill="FFFFFF"/>
              </w:rPr>
              <w:t>By using sensor and actuators</w:t>
            </w:r>
            <w:r w:rsidR="00DC184A">
              <w:rPr>
                <w:rFonts w:cstheme="minorHAnsi"/>
                <w:color w:val="111111"/>
                <w:shd w:val="clear" w:color="auto" w:fill="FFFFFF"/>
              </w:rPr>
              <w:t xml:space="preserve"> we can control our home appliance through our smart phone as a remote and we can detect a person is alcoholic or </w:t>
            </w:r>
            <w:proofErr w:type="gramStart"/>
            <w:r w:rsidR="00DC184A">
              <w:rPr>
                <w:rFonts w:cstheme="minorHAnsi"/>
                <w:color w:val="111111"/>
                <w:shd w:val="clear" w:color="auto" w:fill="FFFFFF"/>
              </w:rPr>
              <w:t>not .</w:t>
            </w:r>
            <w:r w:rsidR="00DC184A" w:rsidRPr="00DC184A">
              <w:rPr>
                <w:rFonts w:cstheme="minorHAnsi"/>
                <w:color w:val="111111"/>
                <w:shd w:val="clear" w:color="auto" w:fill="FFFFFF"/>
              </w:rPr>
              <w:t>The</w:t>
            </w:r>
            <w:proofErr w:type="gramEnd"/>
            <w:r w:rsidR="00DC184A" w:rsidRPr="00DC184A">
              <w:rPr>
                <w:rFonts w:cstheme="minorHAnsi"/>
                <w:color w:val="111111"/>
                <w:shd w:val="clear" w:color="auto" w:fill="FFFFFF"/>
              </w:rPr>
              <w:t xml:space="preserve"> efficiency of this system is tested to ensure proper functionality. The deployment of this system will help in reducing the incidence of drunk driving-related road accidents in smart cities.</w:t>
            </w:r>
          </w:p>
          <w:p w14:paraId="40801FCD" w14:textId="77777777" w:rsidR="00DC184A" w:rsidRDefault="00DC184A" w:rsidP="00125520"/>
          <w:p w14:paraId="0E50C548" w14:textId="77777777" w:rsidR="00DC184A" w:rsidRPr="00DC184A" w:rsidRDefault="00DC184A" w:rsidP="00DC184A">
            <w:proofErr w:type="gramStart"/>
            <w:r w:rsidRPr="00DC184A">
              <w:rPr>
                <w:b/>
                <w:sz w:val="24"/>
              </w:rPr>
              <w:t>WORK :</w:t>
            </w:r>
            <w:proofErr w:type="gramEnd"/>
            <w:r w:rsidRPr="00DC184A">
              <w:t xml:space="preserve"> Worked as a team leader </w:t>
            </w:r>
          </w:p>
          <w:p w14:paraId="4BAD0B69" w14:textId="77777777" w:rsidR="00DC184A" w:rsidRPr="00125520" w:rsidRDefault="00DC184A" w:rsidP="00125520"/>
        </w:tc>
      </w:tr>
      <w:tr w:rsidR="00125520" w:rsidRPr="00CF1A49" w14:paraId="1DB19C0C" w14:textId="77777777" w:rsidTr="002C7348">
        <w:tc>
          <w:tcPr>
            <w:tcW w:w="9290" w:type="dxa"/>
            <w:tcMar>
              <w:top w:w="216" w:type="dxa"/>
            </w:tcMar>
          </w:tcPr>
          <w:p w14:paraId="138CDAC6" w14:textId="77777777" w:rsidR="00125520" w:rsidRDefault="00125520" w:rsidP="00E770A7"/>
        </w:tc>
      </w:tr>
    </w:tbl>
    <w:p w14:paraId="41BC4217" w14:textId="77777777" w:rsidR="00DC184A" w:rsidRPr="00CF1A49" w:rsidRDefault="00DC184A" w:rsidP="00DC184A">
      <w:pPr>
        <w:pStyle w:val="Heading1"/>
      </w:pPr>
      <w:r>
        <w:t xml:space="preserve">achievments </w:t>
      </w:r>
    </w:p>
    <w:tbl>
      <w:tblPr>
        <w:tblStyle w:val="TableGrid"/>
        <w:tblW w:w="4975" w:type="pct"/>
        <w:tblInd w:w="72" w:type="dxa"/>
        <w:tblCellMar>
          <w:left w:w="576" w:type="dxa"/>
          <w:right w:w="0" w:type="dxa"/>
        </w:tblCellMar>
        <w:tblLook w:val="04A0" w:firstRow="1" w:lastRow="0" w:firstColumn="1" w:lastColumn="0" w:noHBand="0" w:noVBand="1"/>
      </w:tblPr>
      <w:tblGrid>
        <w:gridCol w:w="9886"/>
      </w:tblGrid>
      <w:tr w:rsidR="00DC184A" w:rsidRPr="00CF1A49" w14:paraId="79E285AC" w14:textId="77777777" w:rsidTr="002C7348">
        <w:tc>
          <w:tcPr>
            <w:tcW w:w="9290" w:type="dxa"/>
          </w:tcPr>
          <w:p w14:paraId="6E403C00" w14:textId="77777777" w:rsidR="00DC184A" w:rsidRDefault="00DC184A" w:rsidP="00E770A7">
            <w:pPr>
              <w:pStyle w:val="Heading3"/>
              <w:contextualSpacing w:val="0"/>
              <w:outlineLvl w:val="2"/>
              <w:rPr>
                <w:sz w:val="28"/>
              </w:rPr>
            </w:pPr>
          </w:p>
          <w:p w14:paraId="314ACF6D" w14:textId="77777777" w:rsidR="00DC184A" w:rsidRDefault="00DC184A" w:rsidP="00DC184A">
            <w:pPr>
              <w:pStyle w:val="ListParagraph"/>
              <w:numPr>
                <w:ilvl w:val="0"/>
                <w:numId w:val="14"/>
              </w:numPr>
              <w:rPr>
                <w:rFonts w:cstheme="minorHAnsi"/>
              </w:rPr>
            </w:pPr>
            <w:r w:rsidRPr="00DC184A">
              <w:rPr>
                <w:rFonts w:cstheme="minorHAnsi"/>
              </w:rPr>
              <w:t xml:space="preserve">National level workshop on </w:t>
            </w:r>
            <w:r w:rsidRPr="00DC184A">
              <w:rPr>
                <w:rFonts w:cstheme="minorHAnsi"/>
                <w:b/>
                <w:i/>
              </w:rPr>
              <w:t>“REAL TIME EMBEDED SYSTEM”</w:t>
            </w:r>
            <w:r w:rsidRPr="00DC184A">
              <w:rPr>
                <w:rFonts w:cstheme="minorHAnsi"/>
              </w:rPr>
              <w:t xml:space="preserve"> organized by Department of EEE, Roland Institute </w:t>
            </w:r>
            <w:proofErr w:type="gramStart"/>
            <w:r w:rsidRPr="00DC184A">
              <w:rPr>
                <w:rFonts w:cstheme="minorHAnsi"/>
              </w:rPr>
              <w:t>Of</w:t>
            </w:r>
            <w:proofErr w:type="gramEnd"/>
            <w:r w:rsidRPr="00DC184A">
              <w:rPr>
                <w:rFonts w:cstheme="minorHAnsi"/>
              </w:rPr>
              <w:t xml:space="preserve"> Technology, Berhampur, Odisha. Guest Faculty- Prof. </w:t>
            </w:r>
            <w:proofErr w:type="spellStart"/>
            <w:r w:rsidRPr="00DC184A">
              <w:rPr>
                <w:rFonts w:cstheme="minorHAnsi"/>
              </w:rPr>
              <w:t>PrabeenMalla</w:t>
            </w:r>
            <w:proofErr w:type="spellEnd"/>
            <w:r w:rsidRPr="00DC184A">
              <w:rPr>
                <w:rFonts w:cstheme="minorHAnsi"/>
              </w:rPr>
              <w:t xml:space="preserve">, GITAM, </w:t>
            </w:r>
            <w:proofErr w:type="spellStart"/>
            <w:r w:rsidRPr="00DC184A">
              <w:rPr>
                <w:rFonts w:cstheme="minorHAnsi"/>
              </w:rPr>
              <w:t>Vishakpatnam</w:t>
            </w:r>
            <w:proofErr w:type="spellEnd"/>
          </w:p>
          <w:p w14:paraId="1E045327" w14:textId="77777777" w:rsidR="00DC184A" w:rsidRDefault="00EC39A8" w:rsidP="00EC39A8">
            <w:pPr>
              <w:pStyle w:val="ListParagraph"/>
              <w:numPr>
                <w:ilvl w:val="0"/>
                <w:numId w:val="14"/>
              </w:numPr>
              <w:rPr>
                <w:rFonts w:cstheme="minorHAnsi"/>
              </w:rPr>
            </w:pPr>
            <w:r>
              <w:rPr>
                <w:rFonts w:cstheme="minorHAnsi"/>
              </w:rPr>
              <w:t xml:space="preserve">Has attended </w:t>
            </w:r>
            <w:r w:rsidRPr="00EC39A8">
              <w:rPr>
                <w:rFonts w:cstheme="minorHAnsi"/>
              </w:rPr>
              <w:t xml:space="preserve">Vocational training at BHEL, </w:t>
            </w:r>
            <w:proofErr w:type="spellStart"/>
            <w:r w:rsidRPr="00EC39A8">
              <w:rPr>
                <w:rFonts w:cstheme="minorHAnsi"/>
              </w:rPr>
              <w:t>Vizage</w:t>
            </w:r>
            <w:proofErr w:type="spellEnd"/>
            <w:r w:rsidRPr="00EC39A8">
              <w:rPr>
                <w:rFonts w:cstheme="minorHAnsi"/>
              </w:rPr>
              <w:t>.</w:t>
            </w:r>
          </w:p>
          <w:p w14:paraId="26F6CEBE" w14:textId="77777777" w:rsidR="00EC39A8" w:rsidRDefault="00EC39A8" w:rsidP="00EC39A8">
            <w:pPr>
              <w:pStyle w:val="ListParagraph"/>
              <w:numPr>
                <w:ilvl w:val="0"/>
                <w:numId w:val="14"/>
              </w:numPr>
              <w:rPr>
                <w:rFonts w:cstheme="minorHAnsi"/>
              </w:rPr>
            </w:pPr>
            <w:r w:rsidRPr="00EC39A8">
              <w:rPr>
                <w:rFonts w:cstheme="minorHAnsi"/>
              </w:rPr>
              <w:t xml:space="preserve">Industrial training at </w:t>
            </w:r>
            <w:proofErr w:type="spellStart"/>
            <w:proofErr w:type="gramStart"/>
            <w:r w:rsidRPr="00EC39A8">
              <w:rPr>
                <w:rFonts w:cstheme="minorHAnsi"/>
              </w:rPr>
              <w:t>NALCO,Odisha</w:t>
            </w:r>
            <w:proofErr w:type="spellEnd"/>
            <w:proofErr w:type="gramEnd"/>
            <w:r w:rsidRPr="00EC39A8">
              <w:rPr>
                <w:rFonts w:cstheme="minorHAnsi"/>
              </w:rPr>
              <w:t>.</w:t>
            </w:r>
          </w:p>
          <w:p w14:paraId="6566251D" w14:textId="77777777" w:rsidR="00EC39A8" w:rsidRDefault="00EC39A8" w:rsidP="00EC39A8">
            <w:pPr>
              <w:pStyle w:val="ListParagraph"/>
              <w:numPr>
                <w:ilvl w:val="0"/>
                <w:numId w:val="14"/>
              </w:numPr>
              <w:rPr>
                <w:rFonts w:cstheme="minorHAnsi"/>
              </w:rPr>
            </w:pPr>
            <w:r w:rsidRPr="00EC39A8">
              <w:rPr>
                <w:rFonts w:cstheme="minorHAnsi"/>
              </w:rPr>
              <w:t>Has Got Apprec</w:t>
            </w:r>
            <w:r>
              <w:rPr>
                <w:rFonts w:cstheme="minorHAnsi"/>
              </w:rPr>
              <w:t xml:space="preserve">iation Certificate for being </w:t>
            </w:r>
            <w:r w:rsidRPr="00EC39A8">
              <w:rPr>
                <w:rFonts w:cstheme="minorHAnsi"/>
                <w:b/>
                <w:i/>
              </w:rPr>
              <w:t>“VOLUNTEER of the year”</w:t>
            </w:r>
            <w:r w:rsidRPr="00EC39A8">
              <w:rPr>
                <w:rFonts w:cstheme="minorHAnsi"/>
              </w:rPr>
              <w:t xml:space="preserve"> in collage tech fest of RIT, </w:t>
            </w:r>
            <w:proofErr w:type="spellStart"/>
            <w:proofErr w:type="gramStart"/>
            <w:r w:rsidRPr="00EC39A8">
              <w:rPr>
                <w:rFonts w:cstheme="minorHAnsi"/>
              </w:rPr>
              <w:t>Berhampur,Odisha</w:t>
            </w:r>
            <w:proofErr w:type="spellEnd"/>
            <w:proofErr w:type="gramEnd"/>
          </w:p>
          <w:p w14:paraId="1AAABE6D" w14:textId="77777777" w:rsidR="00190422" w:rsidRPr="00DC184A" w:rsidRDefault="00190422" w:rsidP="00190422">
            <w:pPr>
              <w:pStyle w:val="ListParagraph"/>
              <w:numPr>
                <w:ilvl w:val="0"/>
                <w:numId w:val="14"/>
              </w:numPr>
              <w:rPr>
                <w:rFonts w:cstheme="minorHAnsi"/>
              </w:rPr>
            </w:pPr>
            <w:r w:rsidRPr="00190422">
              <w:rPr>
                <w:rFonts w:cstheme="minorHAnsi"/>
              </w:rPr>
              <w:t>Got 1st prize in dancing</w:t>
            </w:r>
            <w:r>
              <w:rPr>
                <w:rFonts w:cstheme="minorHAnsi"/>
              </w:rPr>
              <w:t xml:space="preserve"> and singing</w:t>
            </w:r>
            <w:r w:rsidRPr="00190422">
              <w:rPr>
                <w:rFonts w:cstheme="minorHAnsi"/>
              </w:rPr>
              <w:t xml:space="preserve"> competition organized by</w:t>
            </w:r>
            <w:r>
              <w:rPr>
                <w:rFonts w:cstheme="minorHAnsi"/>
              </w:rPr>
              <w:t xml:space="preserve"> Binayak Acharya Govt. College</w:t>
            </w:r>
            <w:r w:rsidRPr="00190422">
              <w:rPr>
                <w:rFonts w:cstheme="minorHAnsi"/>
              </w:rPr>
              <w:t>, Be</w:t>
            </w:r>
            <w:r>
              <w:rPr>
                <w:rFonts w:cstheme="minorHAnsi"/>
              </w:rPr>
              <w:t>rhampur, Odisha in the year 2014</w:t>
            </w:r>
            <w:r w:rsidRPr="00190422">
              <w:rPr>
                <w:rFonts w:cstheme="minorHAnsi"/>
              </w:rPr>
              <w:t>.</w:t>
            </w:r>
          </w:p>
          <w:p w14:paraId="23581CDD" w14:textId="77777777" w:rsidR="00DC184A" w:rsidRDefault="00DC184A" w:rsidP="00E770A7"/>
          <w:p w14:paraId="065805C8" w14:textId="77777777" w:rsidR="00DC184A" w:rsidRPr="00125520" w:rsidRDefault="00DC184A" w:rsidP="00E770A7"/>
        </w:tc>
      </w:tr>
    </w:tbl>
    <w:p w14:paraId="022F0449" w14:textId="77777777" w:rsidR="00EC39A8" w:rsidRPr="00CF1A49" w:rsidRDefault="00EC39A8" w:rsidP="00EC39A8">
      <w:pPr>
        <w:pStyle w:val="Heading1"/>
      </w:pPr>
      <w:r>
        <w:t>personal details</w:t>
      </w:r>
    </w:p>
    <w:tbl>
      <w:tblPr>
        <w:tblStyle w:val="TableGrid"/>
        <w:tblW w:w="4975" w:type="pct"/>
        <w:tblInd w:w="72" w:type="dxa"/>
        <w:tblCellMar>
          <w:left w:w="576" w:type="dxa"/>
          <w:right w:w="0" w:type="dxa"/>
        </w:tblCellMar>
        <w:tblLook w:val="04A0" w:firstRow="1" w:lastRow="0" w:firstColumn="1" w:lastColumn="0" w:noHBand="0" w:noVBand="1"/>
      </w:tblPr>
      <w:tblGrid>
        <w:gridCol w:w="9886"/>
      </w:tblGrid>
      <w:tr w:rsidR="00EC39A8" w:rsidRPr="00CF1A49" w14:paraId="1F07BC89" w14:textId="77777777" w:rsidTr="002C7348">
        <w:tc>
          <w:tcPr>
            <w:tcW w:w="9290" w:type="dxa"/>
          </w:tcPr>
          <w:p w14:paraId="60C40E1A" w14:textId="77777777" w:rsidR="00EC39A8" w:rsidRDefault="00EC39A8" w:rsidP="00E770A7">
            <w:pPr>
              <w:pStyle w:val="Heading3"/>
              <w:contextualSpacing w:val="0"/>
              <w:outlineLvl w:val="2"/>
              <w:rPr>
                <w:sz w:val="28"/>
              </w:rPr>
            </w:pPr>
          </w:p>
          <w:p w14:paraId="5C5DF461" w14:textId="63727D3B" w:rsidR="00EC39A8" w:rsidRPr="00EC39A8" w:rsidRDefault="00EC39A8" w:rsidP="00E770A7">
            <w:pPr>
              <w:pStyle w:val="ListParagraph"/>
              <w:numPr>
                <w:ilvl w:val="0"/>
                <w:numId w:val="14"/>
              </w:numPr>
              <w:rPr>
                <w:rFonts w:cstheme="minorHAnsi"/>
                <w:b/>
              </w:rPr>
            </w:pPr>
            <w:r>
              <w:rPr>
                <w:rFonts w:cstheme="minorHAnsi"/>
              </w:rPr>
              <w:t xml:space="preserve">DATE OF </w:t>
            </w:r>
            <w:proofErr w:type="gramStart"/>
            <w:r>
              <w:rPr>
                <w:rFonts w:cstheme="minorHAnsi"/>
              </w:rPr>
              <w:t>BIRTH :</w:t>
            </w:r>
            <w:proofErr w:type="gramEnd"/>
            <w:r>
              <w:rPr>
                <w:rFonts w:cstheme="minorHAnsi"/>
              </w:rPr>
              <w:t xml:space="preserve"> </w:t>
            </w:r>
            <w:r w:rsidR="00D07F67">
              <w:rPr>
                <w:rFonts w:cstheme="minorHAnsi"/>
                <w:b/>
              </w:rPr>
              <w:t>MM/DD/YYYY</w:t>
            </w:r>
          </w:p>
          <w:p w14:paraId="1B752487" w14:textId="65E69895" w:rsidR="00EC39A8" w:rsidRDefault="00EC39A8" w:rsidP="00E770A7">
            <w:pPr>
              <w:pStyle w:val="ListParagraph"/>
              <w:numPr>
                <w:ilvl w:val="0"/>
                <w:numId w:val="14"/>
              </w:numPr>
              <w:rPr>
                <w:rFonts w:cstheme="minorHAnsi"/>
              </w:rPr>
            </w:pPr>
            <w:r>
              <w:rPr>
                <w:rFonts w:cstheme="minorHAnsi"/>
              </w:rPr>
              <w:t xml:space="preserve">GENDER: </w:t>
            </w:r>
            <w:r w:rsidR="00D07F67">
              <w:rPr>
                <w:rFonts w:cstheme="minorHAnsi"/>
              </w:rPr>
              <w:t>MALE/</w:t>
            </w:r>
            <w:r w:rsidRPr="00EC39A8">
              <w:rPr>
                <w:rFonts w:cstheme="minorHAnsi"/>
                <w:b/>
              </w:rPr>
              <w:t>FEMA</w:t>
            </w:r>
            <w:r w:rsidR="00D07F67">
              <w:rPr>
                <w:rFonts w:cstheme="minorHAnsi"/>
                <w:b/>
              </w:rPr>
              <w:t>LE</w:t>
            </w:r>
          </w:p>
          <w:p w14:paraId="62699EC6" w14:textId="576BF237" w:rsidR="00D07F67" w:rsidRPr="00D07F67" w:rsidRDefault="00D07F67" w:rsidP="00E770A7">
            <w:pPr>
              <w:pStyle w:val="ListParagraph"/>
              <w:numPr>
                <w:ilvl w:val="0"/>
                <w:numId w:val="14"/>
              </w:numPr>
              <w:rPr>
                <w:rFonts w:cstheme="minorHAnsi"/>
                <w:b/>
              </w:rPr>
            </w:pPr>
            <w:r>
              <w:rPr>
                <w:rFonts w:cstheme="minorHAnsi"/>
                <w:bCs/>
              </w:rPr>
              <w:t xml:space="preserve">ADDRESS: Full Address with Pin </w:t>
            </w:r>
            <w:proofErr w:type="spellStart"/>
            <w:r>
              <w:rPr>
                <w:rFonts w:cstheme="minorHAnsi"/>
                <w:bCs/>
              </w:rPr>
              <w:t>coide</w:t>
            </w:r>
            <w:proofErr w:type="spellEnd"/>
          </w:p>
          <w:p w14:paraId="40F56E9C" w14:textId="397541C9" w:rsidR="00EC39A8" w:rsidRPr="00EC39A8" w:rsidRDefault="00EC39A8" w:rsidP="00E770A7">
            <w:pPr>
              <w:pStyle w:val="ListParagraph"/>
              <w:numPr>
                <w:ilvl w:val="0"/>
                <w:numId w:val="14"/>
              </w:numPr>
              <w:rPr>
                <w:rFonts w:cstheme="minorHAnsi"/>
                <w:b/>
              </w:rPr>
            </w:pPr>
            <w:r>
              <w:rPr>
                <w:rFonts w:cstheme="minorHAnsi"/>
              </w:rPr>
              <w:t xml:space="preserve">NATIONALITY: </w:t>
            </w:r>
            <w:r w:rsidRPr="00EC39A8">
              <w:rPr>
                <w:rFonts w:cstheme="minorHAnsi"/>
                <w:b/>
              </w:rPr>
              <w:t>INDIAN</w:t>
            </w:r>
          </w:p>
          <w:p w14:paraId="22A11ED4" w14:textId="2074E0F4" w:rsidR="00EC39A8" w:rsidRPr="00EC39A8" w:rsidRDefault="00EC39A8" w:rsidP="00E770A7">
            <w:pPr>
              <w:pStyle w:val="ListParagraph"/>
              <w:numPr>
                <w:ilvl w:val="0"/>
                <w:numId w:val="14"/>
              </w:numPr>
              <w:rPr>
                <w:rFonts w:cstheme="minorHAnsi"/>
                <w:b/>
              </w:rPr>
            </w:pPr>
            <w:r>
              <w:rPr>
                <w:rFonts w:cstheme="minorHAnsi"/>
              </w:rPr>
              <w:t xml:space="preserve">LANGUAGES KNOWN: </w:t>
            </w:r>
            <w:r w:rsidR="00D07F67">
              <w:rPr>
                <w:rFonts w:cstheme="minorHAnsi"/>
                <w:b/>
              </w:rPr>
              <w:t>Lang1, Lang2, Lang 3</w:t>
            </w:r>
          </w:p>
          <w:p w14:paraId="1A2881C9" w14:textId="77777777" w:rsidR="00EC39A8" w:rsidRPr="00125520" w:rsidRDefault="00EC39A8" w:rsidP="00E770A7"/>
        </w:tc>
      </w:tr>
    </w:tbl>
    <w:p w14:paraId="06D8964F" w14:textId="77777777" w:rsidR="00190422" w:rsidRPr="00CF1A49" w:rsidRDefault="00B1240A" w:rsidP="00190422">
      <w:pPr>
        <w:pStyle w:val="Heading1"/>
      </w:pPr>
      <w:r>
        <w:t>declAration</w:t>
      </w:r>
    </w:p>
    <w:tbl>
      <w:tblPr>
        <w:tblStyle w:val="TableGrid"/>
        <w:tblW w:w="4975" w:type="pct"/>
        <w:tblInd w:w="72" w:type="dxa"/>
        <w:tblCellMar>
          <w:left w:w="576" w:type="dxa"/>
          <w:right w:w="0" w:type="dxa"/>
        </w:tblCellMar>
        <w:tblLook w:val="04A0" w:firstRow="1" w:lastRow="0" w:firstColumn="1" w:lastColumn="0" w:noHBand="0" w:noVBand="1"/>
      </w:tblPr>
      <w:tblGrid>
        <w:gridCol w:w="9886"/>
      </w:tblGrid>
      <w:tr w:rsidR="00190422" w:rsidRPr="00CF1A49" w14:paraId="49FA645D" w14:textId="77777777" w:rsidTr="002C7348">
        <w:tc>
          <w:tcPr>
            <w:tcW w:w="9355" w:type="dxa"/>
          </w:tcPr>
          <w:p w14:paraId="3E0B1391" w14:textId="77777777" w:rsidR="00190422" w:rsidRPr="00CF1A49" w:rsidRDefault="00190422" w:rsidP="00190422">
            <w:r w:rsidRPr="00190422">
              <w:t>I hereby declare that the information furnished above is true to the best of my Knowledge.</w:t>
            </w:r>
          </w:p>
        </w:tc>
      </w:tr>
    </w:tbl>
    <w:p w14:paraId="25E91097" w14:textId="77777777" w:rsidR="00190422" w:rsidRPr="00190422" w:rsidRDefault="00190422" w:rsidP="00190422">
      <w:pPr>
        <w:pStyle w:val="Heading1"/>
      </w:pPr>
    </w:p>
    <w:sectPr w:rsidR="00190422" w:rsidRPr="00190422"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E4BB4" w14:textId="77777777" w:rsidR="00271A3A" w:rsidRDefault="00271A3A" w:rsidP="0068194B">
      <w:r>
        <w:separator/>
      </w:r>
    </w:p>
    <w:p w14:paraId="355B1108" w14:textId="77777777" w:rsidR="00271A3A" w:rsidRDefault="00271A3A"/>
    <w:p w14:paraId="01A9352E" w14:textId="77777777" w:rsidR="00271A3A" w:rsidRDefault="00271A3A"/>
  </w:endnote>
  <w:endnote w:type="continuationSeparator" w:id="0">
    <w:p w14:paraId="1D0EAB83" w14:textId="77777777" w:rsidR="00271A3A" w:rsidRDefault="00271A3A" w:rsidP="0068194B">
      <w:r>
        <w:continuationSeparator/>
      </w:r>
    </w:p>
    <w:p w14:paraId="56D6836D" w14:textId="77777777" w:rsidR="00271A3A" w:rsidRDefault="00271A3A"/>
    <w:p w14:paraId="7E7CC755" w14:textId="77777777" w:rsidR="00271A3A" w:rsidRDefault="00271A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722C1D38" w14:textId="77777777" w:rsidR="002B2958" w:rsidRDefault="0012652E">
        <w:pPr>
          <w:pStyle w:val="Footer"/>
        </w:pPr>
        <w:r>
          <w:fldChar w:fldCharType="begin"/>
        </w:r>
        <w:r w:rsidR="002B2958">
          <w:instrText xml:space="preserve"> PAGE   \* MERGEFORMAT </w:instrText>
        </w:r>
        <w:r>
          <w:fldChar w:fldCharType="separate"/>
        </w:r>
        <w:r w:rsidR="001D51A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CE66A" w14:textId="77777777" w:rsidR="00271A3A" w:rsidRDefault="00271A3A" w:rsidP="0068194B">
      <w:r>
        <w:separator/>
      </w:r>
    </w:p>
    <w:p w14:paraId="62E04194" w14:textId="77777777" w:rsidR="00271A3A" w:rsidRDefault="00271A3A"/>
    <w:p w14:paraId="5040B922" w14:textId="77777777" w:rsidR="00271A3A" w:rsidRDefault="00271A3A"/>
  </w:footnote>
  <w:footnote w:type="continuationSeparator" w:id="0">
    <w:p w14:paraId="495ED4D5" w14:textId="77777777" w:rsidR="00271A3A" w:rsidRDefault="00271A3A" w:rsidP="0068194B">
      <w:r>
        <w:continuationSeparator/>
      </w:r>
    </w:p>
    <w:p w14:paraId="5617C40C" w14:textId="77777777" w:rsidR="00271A3A" w:rsidRDefault="00271A3A"/>
    <w:p w14:paraId="68C8E3F0" w14:textId="77777777" w:rsidR="00271A3A" w:rsidRDefault="00271A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38B5E" w14:textId="77777777" w:rsidR="00236D54" w:rsidRPr="004E01EB" w:rsidRDefault="00271A3A" w:rsidP="005A1B10">
    <w:pPr>
      <w:pStyle w:val="Header"/>
    </w:pPr>
    <w:r>
      <w:rPr>
        <w:noProof/>
      </w:rPr>
      <w:pict w14:anchorId="696656BE">
        <v:line id="Straight Connector 5" o:spid="_x0000_s2049" alt="Header dividing line" style="position:absolute;z-index:-251658752;visibility:visible;mso-wrap-style:square;mso-width-percent:1000;mso-height-percent:0;mso-top-percent:173;mso-wrap-distance-left:9pt;mso-wrap-distance-top:.mm;mso-wrap-distance-right:9pt;mso-wrap-distance-bottom:.mm;mso-position-horizontal:center;mso-position-horizontal-relative:page;mso-position-vertical-relative:page;mso-width-percent:1000;mso-height-percent:0;mso-top-percent:173;mso-width-relative:page;mso-height-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" strokecolor="#595959" strokeweight=".5pt">
          <v:stroke joinstyle="miter"/>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4D40E30"/>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3927DDF"/>
    <w:multiLevelType w:val="hybridMultilevel"/>
    <w:tmpl w:val="6164D7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49CC"/>
    <w:rsid w:val="000001EF"/>
    <w:rsid w:val="00007322"/>
    <w:rsid w:val="00007728"/>
    <w:rsid w:val="00024584"/>
    <w:rsid w:val="00024730"/>
    <w:rsid w:val="00055E95"/>
    <w:rsid w:val="0007021F"/>
    <w:rsid w:val="000938BB"/>
    <w:rsid w:val="000B2BA5"/>
    <w:rsid w:val="000F2F8C"/>
    <w:rsid w:val="0010006E"/>
    <w:rsid w:val="001045A8"/>
    <w:rsid w:val="00114A91"/>
    <w:rsid w:val="00125520"/>
    <w:rsid w:val="0012652E"/>
    <w:rsid w:val="001427E1"/>
    <w:rsid w:val="00151ECD"/>
    <w:rsid w:val="00162683"/>
    <w:rsid w:val="00163668"/>
    <w:rsid w:val="00171566"/>
    <w:rsid w:val="00174676"/>
    <w:rsid w:val="001755A8"/>
    <w:rsid w:val="00184014"/>
    <w:rsid w:val="00190422"/>
    <w:rsid w:val="00192008"/>
    <w:rsid w:val="001B50B5"/>
    <w:rsid w:val="001C0E68"/>
    <w:rsid w:val="001C4B6F"/>
    <w:rsid w:val="001D0BF1"/>
    <w:rsid w:val="001D51A2"/>
    <w:rsid w:val="001E3120"/>
    <w:rsid w:val="001E7E0C"/>
    <w:rsid w:val="001F0BB0"/>
    <w:rsid w:val="001F4E6D"/>
    <w:rsid w:val="001F6140"/>
    <w:rsid w:val="001F76F7"/>
    <w:rsid w:val="00203573"/>
    <w:rsid w:val="002043CD"/>
    <w:rsid w:val="0020597D"/>
    <w:rsid w:val="00213B4C"/>
    <w:rsid w:val="002253B0"/>
    <w:rsid w:val="00236D54"/>
    <w:rsid w:val="00241D8C"/>
    <w:rsid w:val="00241FDB"/>
    <w:rsid w:val="0024720C"/>
    <w:rsid w:val="002617AE"/>
    <w:rsid w:val="002638D0"/>
    <w:rsid w:val="002647D3"/>
    <w:rsid w:val="00271A3A"/>
    <w:rsid w:val="00275EAE"/>
    <w:rsid w:val="00294998"/>
    <w:rsid w:val="00297F18"/>
    <w:rsid w:val="002A1945"/>
    <w:rsid w:val="002B2958"/>
    <w:rsid w:val="002B3FC8"/>
    <w:rsid w:val="002C7348"/>
    <w:rsid w:val="002D23C5"/>
    <w:rsid w:val="002D6137"/>
    <w:rsid w:val="002E7E61"/>
    <w:rsid w:val="002F05E5"/>
    <w:rsid w:val="002F254D"/>
    <w:rsid w:val="002F30E4"/>
    <w:rsid w:val="00307140"/>
    <w:rsid w:val="00316DFF"/>
    <w:rsid w:val="00325B57"/>
    <w:rsid w:val="00336056"/>
    <w:rsid w:val="003544E1"/>
    <w:rsid w:val="00366398"/>
    <w:rsid w:val="003954B2"/>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64F00"/>
    <w:rsid w:val="004726BC"/>
    <w:rsid w:val="00474105"/>
    <w:rsid w:val="004749CC"/>
    <w:rsid w:val="00480E6E"/>
    <w:rsid w:val="00486277"/>
    <w:rsid w:val="00494CF6"/>
    <w:rsid w:val="00495F8D"/>
    <w:rsid w:val="004A1FAE"/>
    <w:rsid w:val="004A2432"/>
    <w:rsid w:val="004A32FF"/>
    <w:rsid w:val="004A659C"/>
    <w:rsid w:val="004B06EB"/>
    <w:rsid w:val="004B6AD0"/>
    <w:rsid w:val="004C2D5D"/>
    <w:rsid w:val="004C33E1"/>
    <w:rsid w:val="004E01EB"/>
    <w:rsid w:val="004E2794"/>
    <w:rsid w:val="004F78F1"/>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118FE"/>
    <w:rsid w:val="0062312F"/>
    <w:rsid w:val="00625F2C"/>
    <w:rsid w:val="006618E9"/>
    <w:rsid w:val="0068194B"/>
    <w:rsid w:val="00692703"/>
    <w:rsid w:val="006A1962"/>
    <w:rsid w:val="006B5D48"/>
    <w:rsid w:val="006B7D7B"/>
    <w:rsid w:val="006C1A5E"/>
    <w:rsid w:val="006D5FF4"/>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D3FF2"/>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1416"/>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1240A"/>
    <w:rsid w:val="00B236F1"/>
    <w:rsid w:val="00B50F99"/>
    <w:rsid w:val="00B51D1B"/>
    <w:rsid w:val="00B520B3"/>
    <w:rsid w:val="00B540F4"/>
    <w:rsid w:val="00B60FD0"/>
    <w:rsid w:val="00B622DF"/>
    <w:rsid w:val="00B6332A"/>
    <w:rsid w:val="00B81760"/>
    <w:rsid w:val="00B8494C"/>
    <w:rsid w:val="00BA1546"/>
    <w:rsid w:val="00BB14E9"/>
    <w:rsid w:val="00BB4E51"/>
    <w:rsid w:val="00BB7360"/>
    <w:rsid w:val="00BD431F"/>
    <w:rsid w:val="00BE423E"/>
    <w:rsid w:val="00BF61AC"/>
    <w:rsid w:val="00C1500D"/>
    <w:rsid w:val="00C47FA6"/>
    <w:rsid w:val="00C57FC6"/>
    <w:rsid w:val="00C66A7D"/>
    <w:rsid w:val="00C779DA"/>
    <w:rsid w:val="00C814F7"/>
    <w:rsid w:val="00CA4B4D"/>
    <w:rsid w:val="00CB35C3"/>
    <w:rsid w:val="00CD323D"/>
    <w:rsid w:val="00CE4030"/>
    <w:rsid w:val="00CE64B3"/>
    <w:rsid w:val="00CF1A49"/>
    <w:rsid w:val="00D0630C"/>
    <w:rsid w:val="00D07F67"/>
    <w:rsid w:val="00D243A9"/>
    <w:rsid w:val="00D305E5"/>
    <w:rsid w:val="00D37CD3"/>
    <w:rsid w:val="00D66A52"/>
    <w:rsid w:val="00D66EFA"/>
    <w:rsid w:val="00D72A2D"/>
    <w:rsid w:val="00D9521A"/>
    <w:rsid w:val="00DA3914"/>
    <w:rsid w:val="00DA59AA"/>
    <w:rsid w:val="00DB2AB0"/>
    <w:rsid w:val="00DB6915"/>
    <w:rsid w:val="00DB7E1E"/>
    <w:rsid w:val="00DC184A"/>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39A8"/>
    <w:rsid w:val="00EC4CBF"/>
    <w:rsid w:val="00EE2CA8"/>
    <w:rsid w:val="00EF17E8"/>
    <w:rsid w:val="00EF51D9"/>
    <w:rsid w:val="00F130DD"/>
    <w:rsid w:val="00F24884"/>
    <w:rsid w:val="00F3476A"/>
    <w:rsid w:val="00F46F1B"/>
    <w:rsid w:val="00F476C4"/>
    <w:rsid w:val="00F61DF9"/>
    <w:rsid w:val="00F81960"/>
    <w:rsid w:val="00F8769D"/>
    <w:rsid w:val="00F9350C"/>
    <w:rsid w:val="00F94EB5"/>
    <w:rsid w:val="00F9624D"/>
    <w:rsid w:val="00FA71A5"/>
    <w:rsid w:val="00FB31C1"/>
    <w:rsid w:val="00FB58F2"/>
    <w:rsid w:val="00FC6AEA"/>
    <w:rsid w:val="00FD3D13"/>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B05F70"/>
  <w15:docId w15:val="{2745F47F-ADD5-2E44-8303-F02C2666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u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u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u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u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u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u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u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u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u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u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u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u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urful1">
    <w:name w:val="Grid Table 6 Colou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urfulAccent11">
    <w:name w:val="Grid Table 6 Colou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urfulAccent21">
    <w:name w:val="Grid Table 6 Colou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urfulAccent31">
    <w:name w:val="Grid Table 6 Colou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urfulAccent41">
    <w:name w:val="Grid Table 6 Colou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urfulAccent51">
    <w:name w:val="Grid Table 6 Colou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urfulAccent61">
    <w:name w:val="Grid Table 6 Colou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urful1">
    <w:name w:val="Grid Table 7 Colou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urfulAccent11">
    <w:name w:val="Grid Table 7 Colou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urfulAccent21">
    <w:name w:val="Grid Table 7 Colou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urfulAccent31">
    <w:name w:val="Grid Table 7 Colou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urfulAccent41">
    <w:name w:val="Grid Table 7 Colou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urfulAccent51">
    <w:name w:val="Grid Table 7 Colou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urfulAccent61">
    <w:name w:val="Grid Table 7 Colou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urfulAccent11">
    <w:name w:val="List Table 6 Colou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urfulAccent21">
    <w:name w:val="List Table 6 Colou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urfulAccent31">
    <w:name w:val="List Table 6 Colou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urfulAccent41">
    <w:name w:val="List Table 6 Colou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urfulAccent51">
    <w:name w:val="List Table 6 Colou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urfulAccent61">
    <w:name w:val="List Table 6 Colou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urful1">
    <w:name w:val="List Table 7 Colou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64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rupti0680@gmail.com&#1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AA0873C05B40828DEE4A8D7C7BC91F"/>
        <w:category>
          <w:name w:val="General"/>
          <w:gallery w:val="placeholder"/>
        </w:category>
        <w:types>
          <w:type w:val="bbPlcHdr"/>
        </w:types>
        <w:behaviors>
          <w:behavior w:val="content"/>
        </w:behaviors>
        <w:guid w:val="{AA96521B-2520-4FBF-A6D9-6A8377724988}"/>
      </w:docPartPr>
      <w:docPartBody>
        <w:p w:rsidR="00F25140" w:rsidRDefault="009472AB">
          <w:pPr>
            <w:pStyle w:val="06AA0873C05B40828DEE4A8D7C7BC91F"/>
          </w:pPr>
          <w:r w:rsidRPr="00CF1A49">
            <w:t>·</w:t>
          </w:r>
        </w:p>
      </w:docPartBody>
    </w:docPart>
    <w:docPart>
      <w:docPartPr>
        <w:name w:val="64239BAB8DF943FA9C728F90B023AE46"/>
        <w:category>
          <w:name w:val="General"/>
          <w:gallery w:val="placeholder"/>
        </w:category>
        <w:types>
          <w:type w:val="bbPlcHdr"/>
        </w:types>
        <w:behaviors>
          <w:behavior w:val="content"/>
        </w:behaviors>
        <w:guid w:val="{5BDED1B1-A183-4817-A390-4C6B5EBD7FD7}"/>
      </w:docPartPr>
      <w:docPartBody>
        <w:p w:rsidR="00F25140" w:rsidRDefault="009472AB">
          <w:pPr>
            <w:pStyle w:val="64239BAB8DF943FA9C728F90B023AE46"/>
          </w:pPr>
          <w:r w:rsidRPr="00CF1A49">
            <w:t>Phone</w:t>
          </w:r>
        </w:p>
      </w:docPartBody>
    </w:docPart>
    <w:docPart>
      <w:docPartPr>
        <w:name w:val="2EED668A13384F0D90D4E62C0053D893"/>
        <w:category>
          <w:name w:val="General"/>
          <w:gallery w:val="placeholder"/>
        </w:category>
        <w:types>
          <w:type w:val="bbPlcHdr"/>
        </w:types>
        <w:behaviors>
          <w:behavior w:val="content"/>
        </w:behaviors>
        <w:guid w:val="{81CE39FA-D32F-4611-BADA-5ED3F253815F}"/>
      </w:docPartPr>
      <w:docPartBody>
        <w:p w:rsidR="00F25140" w:rsidRDefault="009472AB">
          <w:pPr>
            <w:pStyle w:val="2EED668A13384F0D90D4E62C0053D893"/>
          </w:pPr>
          <w:r w:rsidRPr="00CF1A49">
            <w:t>Experience</w:t>
          </w:r>
        </w:p>
      </w:docPartBody>
    </w:docPart>
    <w:docPart>
      <w:docPartPr>
        <w:name w:val="49DA0B1E83884F6FA36F3AAAE2A22628"/>
        <w:category>
          <w:name w:val="General"/>
          <w:gallery w:val="placeholder"/>
        </w:category>
        <w:types>
          <w:type w:val="bbPlcHdr"/>
        </w:types>
        <w:behaviors>
          <w:behavior w:val="content"/>
        </w:behaviors>
        <w:guid w:val="{F7F3658E-EEF1-4DCD-AC28-36BE2F0CA84A}"/>
      </w:docPartPr>
      <w:docPartBody>
        <w:p w:rsidR="00F25140" w:rsidRDefault="009472AB">
          <w:pPr>
            <w:pStyle w:val="49DA0B1E83884F6FA36F3AAAE2A22628"/>
          </w:pPr>
          <w:r w:rsidRPr="00CF1A49">
            <w:t>Education</w:t>
          </w:r>
        </w:p>
      </w:docPartBody>
    </w:docPart>
    <w:docPart>
      <w:docPartPr>
        <w:name w:val="2437FD34BCCE4229BC03E547B725ECCD"/>
        <w:category>
          <w:name w:val="General"/>
          <w:gallery w:val="placeholder"/>
        </w:category>
        <w:types>
          <w:type w:val="bbPlcHdr"/>
        </w:types>
        <w:behaviors>
          <w:behavior w:val="content"/>
        </w:behaviors>
        <w:guid w:val="{97BB87A4-309F-4650-8905-CEE269998865}"/>
      </w:docPartPr>
      <w:docPartBody>
        <w:p w:rsidR="00F25140" w:rsidRDefault="009472AB">
          <w:pPr>
            <w:pStyle w:val="2437FD34BCCE4229BC03E547B725ECC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709F"/>
    <w:rsid w:val="0006709F"/>
    <w:rsid w:val="0024742C"/>
    <w:rsid w:val="00373011"/>
    <w:rsid w:val="005224AE"/>
    <w:rsid w:val="00662422"/>
    <w:rsid w:val="009472AB"/>
    <w:rsid w:val="009F50A9"/>
    <w:rsid w:val="00F25140"/>
    <w:rsid w:val="00F72D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578DFBEA634599B5D932C655A3A1EE">
    <w:name w:val="58578DFBEA634599B5D932C655A3A1EE"/>
    <w:rsid w:val="005224AE"/>
  </w:style>
  <w:style w:type="character" w:styleId="IntenseEmphasis">
    <w:name w:val="Intense Emphasis"/>
    <w:basedOn w:val="DefaultParagraphFont"/>
    <w:uiPriority w:val="2"/>
    <w:rsid w:val="005224AE"/>
    <w:rPr>
      <w:b/>
      <w:iCs/>
      <w:color w:val="262626" w:themeColor="text1" w:themeTint="D9"/>
    </w:rPr>
  </w:style>
  <w:style w:type="paragraph" w:customStyle="1" w:styleId="DC542BBD3F944BF9B0BAA4FD45A35219">
    <w:name w:val="DC542BBD3F944BF9B0BAA4FD45A35219"/>
    <w:rsid w:val="005224AE"/>
  </w:style>
  <w:style w:type="paragraph" w:customStyle="1" w:styleId="1FFFC80B6AFD470E972FAFC243139919">
    <w:name w:val="1FFFC80B6AFD470E972FAFC243139919"/>
    <w:rsid w:val="005224AE"/>
  </w:style>
  <w:style w:type="paragraph" w:customStyle="1" w:styleId="06AA0873C05B40828DEE4A8D7C7BC91F">
    <w:name w:val="06AA0873C05B40828DEE4A8D7C7BC91F"/>
    <w:rsid w:val="005224AE"/>
  </w:style>
  <w:style w:type="paragraph" w:customStyle="1" w:styleId="64239BAB8DF943FA9C728F90B023AE46">
    <w:name w:val="64239BAB8DF943FA9C728F90B023AE46"/>
    <w:rsid w:val="005224AE"/>
  </w:style>
  <w:style w:type="paragraph" w:customStyle="1" w:styleId="90909DE02D874DC484FF6CA080E7CAAA">
    <w:name w:val="90909DE02D874DC484FF6CA080E7CAAA"/>
    <w:rsid w:val="005224AE"/>
  </w:style>
  <w:style w:type="paragraph" w:customStyle="1" w:styleId="BBAFD26E6CAC46BA924A1F63340EA96B">
    <w:name w:val="BBAFD26E6CAC46BA924A1F63340EA96B"/>
    <w:rsid w:val="005224AE"/>
  </w:style>
  <w:style w:type="paragraph" w:customStyle="1" w:styleId="FB3E674FC2FF4BF59FBDFDB1487CB7F9">
    <w:name w:val="FB3E674FC2FF4BF59FBDFDB1487CB7F9"/>
    <w:rsid w:val="005224AE"/>
  </w:style>
  <w:style w:type="paragraph" w:customStyle="1" w:styleId="B4FC6FDC110546BAA030D19D6D5FE616">
    <w:name w:val="B4FC6FDC110546BAA030D19D6D5FE616"/>
    <w:rsid w:val="005224AE"/>
  </w:style>
  <w:style w:type="paragraph" w:customStyle="1" w:styleId="758A0780E7234A6CBE22379C46364792">
    <w:name w:val="758A0780E7234A6CBE22379C46364792"/>
    <w:rsid w:val="005224AE"/>
  </w:style>
  <w:style w:type="paragraph" w:customStyle="1" w:styleId="6F367507F9D34A20B26C8BECC0006284">
    <w:name w:val="6F367507F9D34A20B26C8BECC0006284"/>
    <w:rsid w:val="005224AE"/>
  </w:style>
  <w:style w:type="paragraph" w:customStyle="1" w:styleId="2EED668A13384F0D90D4E62C0053D893">
    <w:name w:val="2EED668A13384F0D90D4E62C0053D893"/>
    <w:rsid w:val="005224AE"/>
  </w:style>
  <w:style w:type="paragraph" w:customStyle="1" w:styleId="6C28A35EC71B4331A6A7C748E6B8FDE7">
    <w:name w:val="6C28A35EC71B4331A6A7C748E6B8FDE7"/>
    <w:rsid w:val="005224AE"/>
  </w:style>
  <w:style w:type="paragraph" w:customStyle="1" w:styleId="818BCC7406504D6C818F34E0C0F40155">
    <w:name w:val="818BCC7406504D6C818F34E0C0F40155"/>
    <w:rsid w:val="005224AE"/>
  </w:style>
  <w:style w:type="paragraph" w:customStyle="1" w:styleId="E90F6BB82AF84A66ADDEDE44A7C77215">
    <w:name w:val="E90F6BB82AF84A66ADDEDE44A7C77215"/>
    <w:rsid w:val="005224AE"/>
  </w:style>
  <w:style w:type="character" w:styleId="SubtleReference">
    <w:name w:val="Subtle Reference"/>
    <w:basedOn w:val="DefaultParagraphFont"/>
    <w:uiPriority w:val="10"/>
    <w:qFormat/>
    <w:rsid w:val="005224AE"/>
    <w:rPr>
      <w:b/>
      <w:caps w:val="0"/>
      <w:smallCaps/>
      <w:color w:val="595959" w:themeColor="text1" w:themeTint="A6"/>
    </w:rPr>
  </w:style>
  <w:style w:type="paragraph" w:customStyle="1" w:styleId="8B0D348F63254C409C6500F815023781">
    <w:name w:val="8B0D348F63254C409C6500F815023781"/>
    <w:rsid w:val="005224AE"/>
  </w:style>
  <w:style w:type="paragraph" w:customStyle="1" w:styleId="27649B426522468882A32A0CDC3D82EA">
    <w:name w:val="27649B426522468882A32A0CDC3D82EA"/>
    <w:rsid w:val="005224AE"/>
  </w:style>
  <w:style w:type="paragraph" w:customStyle="1" w:styleId="F9382416185743F58752424D0D698756">
    <w:name w:val="F9382416185743F58752424D0D698756"/>
    <w:rsid w:val="005224AE"/>
  </w:style>
  <w:style w:type="paragraph" w:customStyle="1" w:styleId="7C25B2EB958E460B958248C14A787C46">
    <w:name w:val="7C25B2EB958E460B958248C14A787C46"/>
    <w:rsid w:val="005224AE"/>
  </w:style>
  <w:style w:type="paragraph" w:customStyle="1" w:styleId="72A5E5C232004C57830D5935CBC7F937">
    <w:name w:val="72A5E5C232004C57830D5935CBC7F937"/>
    <w:rsid w:val="005224AE"/>
  </w:style>
  <w:style w:type="paragraph" w:customStyle="1" w:styleId="822A44F1AA104137B70ABF9F0EB1E95D">
    <w:name w:val="822A44F1AA104137B70ABF9F0EB1E95D"/>
    <w:rsid w:val="005224AE"/>
  </w:style>
  <w:style w:type="paragraph" w:customStyle="1" w:styleId="321995B8F9D44B0DAD78A35675A05A72">
    <w:name w:val="321995B8F9D44B0DAD78A35675A05A72"/>
    <w:rsid w:val="005224AE"/>
  </w:style>
  <w:style w:type="paragraph" w:customStyle="1" w:styleId="49DA0B1E83884F6FA36F3AAAE2A22628">
    <w:name w:val="49DA0B1E83884F6FA36F3AAAE2A22628"/>
    <w:rsid w:val="005224AE"/>
  </w:style>
  <w:style w:type="paragraph" w:customStyle="1" w:styleId="0417917181E9487AB438D2160B9F9836">
    <w:name w:val="0417917181E9487AB438D2160B9F9836"/>
    <w:rsid w:val="005224AE"/>
  </w:style>
  <w:style w:type="paragraph" w:customStyle="1" w:styleId="B5947EF355264D7E9C187DFF07C4F663">
    <w:name w:val="B5947EF355264D7E9C187DFF07C4F663"/>
    <w:rsid w:val="005224AE"/>
  </w:style>
  <w:style w:type="paragraph" w:customStyle="1" w:styleId="1C35FD85491D47DF8C78B695D5F75F22">
    <w:name w:val="1C35FD85491D47DF8C78B695D5F75F22"/>
    <w:rsid w:val="005224AE"/>
  </w:style>
  <w:style w:type="paragraph" w:customStyle="1" w:styleId="970609DEE45A467BA0B29C638EE126A0">
    <w:name w:val="970609DEE45A467BA0B29C638EE126A0"/>
    <w:rsid w:val="005224AE"/>
  </w:style>
  <w:style w:type="paragraph" w:customStyle="1" w:styleId="21EBF027E6B749CEB8FC93CBCE9D5EE2">
    <w:name w:val="21EBF027E6B749CEB8FC93CBCE9D5EE2"/>
    <w:rsid w:val="005224AE"/>
  </w:style>
  <w:style w:type="paragraph" w:customStyle="1" w:styleId="5AD68F65688443EE8AD58530A3BD407F">
    <w:name w:val="5AD68F65688443EE8AD58530A3BD407F"/>
    <w:rsid w:val="005224AE"/>
  </w:style>
  <w:style w:type="paragraph" w:customStyle="1" w:styleId="66BD7476162E45128AB7738478DB930F">
    <w:name w:val="66BD7476162E45128AB7738478DB930F"/>
    <w:rsid w:val="005224AE"/>
  </w:style>
  <w:style w:type="paragraph" w:customStyle="1" w:styleId="62BFF71B63FE42C2B752CB86880AABFF">
    <w:name w:val="62BFF71B63FE42C2B752CB86880AABFF"/>
    <w:rsid w:val="005224AE"/>
  </w:style>
  <w:style w:type="paragraph" w:customStyle="1" w:styleId="A16A54292D6D41C3B30A66F33FE6222B">
    <w:name w:val="A16A54292D6D41C3B30A66F33FE6222B"/>
    <w:rsid w:val="005224AE"/>
  </w:style>
  <w:style w:type="paragraph" w:customStyle="1" w:styleId="78B45737DE3940E68ECAED4862385CAE">
    <w:name w:val="78B45737DE3940E68ECAED4862385CAE"/>
    <w:rsid w:val="005224AE"/>
  </w:style>
  <w:style w:type="paragraph" w:customStyle="1" w:styleId="2437FD34BCCE4229BC03E547B725ECCD">
    <w:name w:val="2437FD34BCCE4229BC03E547B725ECCD"/>
    <w:rsid w:val="005224AE"/>
  </w:style>
  <w:style w:type="paragraph" w:customStyle="1" w:styleId="6ACCA08E6E2945578A73A391C1F26DE8">
    <w:name w:val="6ACCA08E6E2945578A73A391C1F26DE8"/>
    <w:rsid w:val="005224AE"/>
  </w:style>
  <w:style w:type="paragraph" w:customStyle="1" w:styleId="125F20E2A26C40879E10BCB698344902">
    <w:name w:val="125F20E2A26C40879E10BCB698344902"/>
    <w:rsid w:val="005224AE"/>
  </w:style>
  <w:style w:type="paragraph" w:customStyle="1" w:styleId="613266F9A3DB43AF8350C0517683DD47">
    <w:name w:val="613266F9A3DB43AF8350C0517683DD47"/>
    <w:rsid w:val="005224AE"/>
  </w:style>
  <w:style w:type="paragraph" w:customStyle="1" w:styleId="7B891B568CF14C35B80EDD13CB6320D5">
    <w:name w:val="7B891B568CF14C35B80EDD13CB6320D5"/>
    <w:rsid w:val="005224AE"/>
  </w:style>
  <w:style w:type="paragraph" w:customStyle="1" w:styleId="769A34B2637F444D8674EB54A3A583E5">
    <w:name w:val="769A34B2637F444D8674EB54A3A583E5"/>
    <w:rsid w:val="005224AE"/>
  </w:style>
  <w:style w:type="paragraph" w:customStyle="1" w:styleId="BDCEB30F6D44409D900C8D03E635FFC5">
    <w:name w:val="BDCEB30F6D44409D900C8D03E635FFC5"/>
    <w:rsid w:val="005224AE"/>
  </w:style>
  <w:style w:type="paragraph" w:customStyle="1" w:styleId="526704F24E3E43788850199F1D45AB98">
    <w:name w:val="526704F24E3E43788850199F1D45AB98"/>
    <w:rsid w:val="005224AE"/>
  </w:style>
  <w:style w:type="paragraph" w:customStyle="1" w:styleId="F0E763F911F44E7C9BA961E123C1F1E4">
    <w:name w:val="F0E763F911F44E7C9BA961E123C1F1E4"/>
    <w:rsid w:val="0006709F"/>
  </w:style>
  <w:style w:type="paragraph" w:customStyle="1" w:styleId="B7D5751450C44D88B53BAEA5DC473B35">
    <w:name w:val="B7D5751450C44D88B53BAEA5DC473B35"/>
    <w:rsid w:val="0006709F"/>
  </w:style>
  <w:style w:type="paragraph" w:customStyle="1" w:styleId="0036158A6D91479F892E75BB4CAE4CB6">
    <w:name w:val="0036158A6D91479F892E75BB4CAE4CB6"/>
    <w:rsid w:val="0006709F"/>
  </w:style>
  <w:style w:type="paragraph" w:customStyle="1" w:styleId="6F50B86DCAF9433993D1D2E25B9A3FB8">
    <w:name w:val="6F50B86DCAF9433993D1D2E25B9A3FB8"/>
    <w:rsid w:val="00067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C:\Users\user\AppData\Roaming\Microsoft\Templates\Modern chronological resume.dotx</Template>
  <TotalTime>22</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Sriram Kukkadapu</cp:lastModifiedBy>
  <cp:revision>32</cp:revision>
  <dcterms:created xsi:type="dcterms:W3CDTF">2019-08-02T14:15:00Z</dcterms:created>
  <dcterms:modified xsi:type="dcterms:W3CDTF">2020-02-06T07:50:00Z</dcterms:modified>
  <cp:category/>
</cp:coreProperties>
</file>