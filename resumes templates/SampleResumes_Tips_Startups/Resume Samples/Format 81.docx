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BCFABB8" w14:textId="77777777" w:rsidTr="00CC3D04">
        <w:trPr>
          <w:trHeight w:val="2324"/>
        </w:trPr>
        <w:tc>
          <w:tcPr>
            <w:tcW w:w="3600" w:type="dxa"/>
            <w:vAlign w:val="bottom"/>
          </w:tcPr>
          <w:p w14:paraId="6FFC99D3" w14:textId="3521B478" w:rsidR="001B2ABD" w:rsidRDefault="001B2ABD" w:rsidP="00915F8E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8A637E7" w14:textId="77777777" w:rsidR="001B2ABD" w:rsidRDefault="001B2ABD" w:rsidP="00915F8E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BBB6353" w14:textId="36ACC26C" w:rsidR="001B2ABD" w:rsidRPr="00941A5E" w:rsidRDefault="00A840C3" w:rsidP="00915F8E">
            <w:pPr>
              <w:pStyle w:val="Title"/>
              <w:rPr>
                <w:sz w:val="44"/>
              </w:rPr>
            </w:pPr>
            <w:r>
              <w:rPr>
                <w:sz w:val="44"/>
              </w:rPr>
              <w:t>Your Name</w:t>
            </w:r>
          </w:p>
          <w:p w14:paraId="4EDE28CA" w14:textId="513A52A9" w:rsidR="001B2ABD" w:rsidRPr="00A840C3" w:rsidRDefault="00A840C3" w:rsidP="00915F8E">
            <w:pPr>
              <w:pStyle w:val="Subtitle"/>
              <w:rPr>
                <w:sz w:val="18"/>
                <w:szCs w:val="18"/>
              </w:rPr>
            </w:pPr>
            <w:r w:rsidRPr="00A840C3">
              <w:rPr>
                <w:spacing w:val="0"/>
                <w:w w:val="100"/>
                <w:sz w:val="18"/>
                <w:szCs w:val="18"/>
              </w:rPr>
              <w:t>BTech Fresher | CSE | 2019| 75%</w:t>
            </w:r>
          </w:p>
        </w:tc>
      </w:tr>
      <w:tr w:rsidR="001B2ABD" w14:paraId="466AD91B" w14:textId="77777777" w:rsidTr="00CC3D04">
        <w:trPr>
          <w:trHeight w:val="8581"/>
        </w:trPr>
        <w:tc>
          <w:tcPr>
            <w:tcW w:w="3600" w:type="dxa"/>
          </w:tcPr>
          <w:p w14:paraId="28FB7F9F" w14:textId="691538AE" w:rsidR="004302F3" w:rsidRDefault="00ED6A40" w:rsidP="00915F8E">
            <w:pPr>
              <w:pStyle w:val="Heading3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083A6322" wp14:editId="3A3EBA67">
                  <wp:simplePos x="0" y="0"/>
                  <wp:positionH relativeFrom="page">
                    <wp:posOffset>203835</wp:posOffset>
                  </wp:positionH>
                  <wp:positionV relativeFrom="paragraph">
                    <wp:posOffset>-199126</wp:posOffset>
                  </wp:positionV>
                  <wp:extent cx="1562100" cy="1562100"/>
                  <wp:effectExtent l="101600" t="101600" r="190500" b="19050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423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635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5BBF11" w14:textId="77777777" w:rsidR="00673009" w:rsidRDefault="00673009" w:rsidP="00915F8E">
            <w:pPr>
              <w:pStyle w:val="Heading3"/>
            </w:pPr>
          </w:p>
          <w:p w14:paraId="01BDD3E2" w14:textId="77777777" w:rsidR="00673009" w:rsidRDefault="00673009" w:rsidP="00915F8E">
            <w:pPr>
              <w:pStyle w:val="Heading3"/>
            </w:pPr>
          </w:p>
          <w:p w14:paraId="6A763D5F" w14:textId="77777777" w:rsidR="00673009" w:rsidRDefault="00673009" w:rsidP="00915F8E">
            <w:pPr>
              <w:pStyle w:val="Heading3"/>
            </w:pPr>
          </w:p>
          <w:p w14:paraId="551D4F29" w14:textId="77777777" w:rsidR="00673009" w:rsidRDefault="00673009" w:rsidP="00915F8E">
            <w:pPr>
              <w:pStyle w:val="Heading3"/>
            </w:pPr>
          </w:p>
          <w:p w14:paraId="6072CD15" w14:textId="77777777" w:rsidR="00106B1E" w:rsidRDefault="00106B1E" w:rsidP="00915F8E">
            <w:pPr>
              <w:pStyle w:val="Heading3"/>
            </w:pPr>
          </w:p>
          <w:sdt>
            <w:sdtPr>
              <w:id w:val="-1711873194"/>
              <w:placeholder>
                <w:docPart w:val="D2EE2BD4B9C7429C957E4A25E21231CE"/>
              </w:placeholder>
              <w:temporary/>
              <w:showingPlcHdr/>
              <w15:appearance w15:val="hidden"/>
            </w:sdtPr>
            <w:sdtEndPr/>
            <w:sdtContent>
              <w:p w14:paraId="2F327BC4" w14:textId="77777777" w:rsidR="001B2ABD" w:rsidRDefault="00036450" w:rsidP="00915F8E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EC2DF93" w14:textId="1360499D" w:rsidR="0005773C" w:rsidRDefault="009D6BD6" w:rsidP="00915F8E">
            <w:r>
              <w:t>Fresher looking for a challenging position in a reputed organization where I can utilize my skills and abilities for the development of organization and myself.</w:t>
            </w:r>
            <w:bookmarkStart w:id="0" w:name="_GoBack"/>
            <w:bookmarkEnd w:id="0"/>
          </w:p>
          <w:p w14:paraId="5507EE48" w14:textId="77777777" w:rsidR="00036450" w:rsidRDefault="00036450" w:rsidP="00915F8E"/>
          <w:sdt>
            <w:sdtPr>
              <w:id w:val="-1954003311"/>
              <w:placeholder>
                <w:docPart w:val="A4AFA0229E014D46A2F54251D9F98D2C"/>
              </w:placeholder>
              <w:temporary/>
              <w:showingPlcHdr/>
              <w15:appearance w15:val="hidden"/>
            </w:sdtPr>
            <w:sdtEndPr/>
            <w:sdtContent>
              <w:p w14:paraId="2C4D1EDE" w14:textId="77777777" w:rsidR="00036450" w:rsidRPr="00CB0055" w:rsidRDefault="00CB0055" w:rsidP="00915F8E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4719188AAD8406FA070726BE9419ECD"/>
              </w:placeholder>
              <w:temporary/>
              <w:showingPlcHdr/>
              <w15:appearance w15:val="hidden"/>
            </w:sdtPr>
            <w:sdtEndPr/>
            <w:sdtContent>
              <w:p w14:paraId="25A5F4E8" w14:textId="77777777" w:rsidR="004D3011" w:rsidRDefault="004D3011" w:rsidP="00915F8E">
                <w:r w:rsidRPr="004D3011">
                  <w:t>PHONE:</w:t>
                </w:r>
              </w:p>
            </w:sdtContent>
          </w:sdt>
          <w:p w14:paraId="6AB11BFB" w14:textId="6E830CD0" w:rsidR="004D3011" w:rsidRDefault="00CB46C3" w:rsidP="00915F8E">
            <w:r>
              <w:t>Your No</w:t>
            </w:r>
          </w:p>
          <w:p w14:paraId="278B52C3" w14:textId="77777777" w:rsidR="004D3011" w:rsidRDefault="004D3011" w:rsidP="00915F8E"/>
          <w:sdt>
            <w:sdtPr>
              <w:id w:val="-240260293"/>
              <w:placeholder>
                <w:docPart w:val="DD06077B073A4D5D9123D04AEA43451C"/>
              </w:placeholder>
              <w:temporary/>
              <w:showingPlcHdr/>
              <w15:appearance w15:val="hidden"/>
            </w:sdtPr>
            <w:sdtEndPr/>
            <w:sdtContent>
              <w:p w14:paraId="26F2CFDE" w14:textId="77777777" w:rsidR="00B93CCD" w:rsidRDefault="00B93CCD" w:rsidP="00915F8E">
                <w:r w:rsidRPr="004D3011">
                  <w:t>EMAIL:</w:t>
                </w:r>
              </w:p>
            </w:sdtContent>
          </w:sdt>
          <w:p w14:paraId="4C1D46FF" w14:textId="2D15C92D" w:rsidR="00B93CCD" w:rsidRDefault="002077A6" w:rsidP="00915F8E">
            <w:r>
              <w:t>youremailid@gmail.com</w:t>
            </w:r>
          </w:p>
          <w:p w14:paraId="1A398C31" w14:textId="77777777" w:rsidR="00B93CCD" w:rsidRDefault="00B93CCD" w:rsidP="00915F8E"/>
          <w:p w14:paraId="2CC3E854" w14:textId="77777777" w:rsidR="00B93CCD" w:rsidRDefault="00B93CCD" w:rsidP="00915F8E">
            <w:r>
              <w:t>LINKEDIN</w:t>
            </w:r>
          </w:p>
          <w:p w14:paraId="72B49EA7" w14:textId="0DB031A1" w:rsidR="00B93CCD" w:rsidRDefault="002077A6" w:rsidP="00915F8E">
            <w:r>
              <w:t xml:space="preserve">Your </w:t>
            </w:r>
            <w:proofErr w:type="spellStart"/>
            <w:r>
              <w:t>Linkedin</w:t>
            </w:r>
            <w:proofErr w:type="spellEnd"/>
            <w:r>
              <w:t xml:space="preserve"> profile link</w:t>
            </w:r>
          </w:p>
          <w:p w14:paraId="16375918" w14:textId="77777777" w:rsidR="00B93CCD" w:rsidRDefault="00B93CCD" w:rsidP="00915F8E"/>
          <w:p w14:paraId="64619AE6" w14:textId="77777777" w:rsidR="00B93CCD" w:rsidRPr="004D3011" w:rsidRDefault="00B93CCD" w:rsidP="00915F8E"/>
          <w:sdt>
            <w:sdtPr>
              <w:id w:val="-1444214663"/>
              <w:placeholder>
                <w:docPart w:val="29A41F516EDD4CE8A5920A7868ED9350"/>
              </w:placeholder>
              <w:temporary/>
              <w:showingPlcHdr/>
              <w15:appearance w15:val="hidden"/>
            </w:sdtPr>
            <w:sdtEndPr/>
            <w:sdtContent>
              <w:p w14:paraId="0F8057B4" w14:textId="77777777" w:rsidR="004D3011" w:rsidRPr="00CB0055" w:rsidRDefault="00CB0055" w:rsidP="00915F8E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9B14851" w14:textId="77777777" w:rsidR="004D3011" w:rsidRDefault="00996E83" w:rsidP="00915F8E">
            <w:r>
              <w:t>• Senior Diploma in Art, Designing &amp; Painting</w:t>
            </w:r>
          </w:p>
          <w:p w14:paraId="3130208C" w14:textId="77777777" w:rsidR="00996E83" w:rsidRDefault="00996E83" w:rsidP="00915F8E">
            <w:r>
              <w:t>• Music &amp; dance (Rabindra Nritya)</w:t>
            </w:r>
          </w:p>
          <w:p w14:paraId="1E5D5B86" w14:textId="77777777" w:rsidR="004D3011" w:rsidRDefault="00996E83" w:rsidP="00915F8E">
            <w:r>
              <w:t xml:space="preserve">• </w:t>
            </w:r>
            <w:r w:rsidR="00941A5E">
              <w:t>Modelling (state-level finalist)</w:t>
            </w:r>
          </w:p>
          <w:p w14:paraId="7E8CF426" w14:textId="77777777" w:rsidR="0074141A" w:rsidRPr="004D3011" w:rsidRDefault="0074141A" w:rsidP="00915F8E">
            <w:r>
              <w:t>• Community service and volunteering</w:t>
            </w:r>
          </w:p>
        </w:tc>
        <w:tc>
          <w:tcPr>
            <w:tcW w:w="720" w:type="dxa"/>
          </w:tcPr>
          <w:p w14:paraId="007F5928" w14:textId="77777777" w:rsidR="001B2ABD" w:rsidRDefault="001B2ABD" w:rsidP="00915F8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08C170B" w14:textId="77777777" w:rsidR="00673009" w:rsidRDefault="00673009" w:rsidP="00915F8E"/>
          <w:p w14:paraId="095CCDBA" w14:textId="3223A395" w:rsidR="00036450" w:rsidRDefault="00FE1EF5" w:rsidP="00915F8E">
            <w:pPr>
              <w:pStyle w:val="Heading2"/>
            </w:pPr>
            <w:r>
              <w:t>INTERNSHIP EXPERIENCE</w:t>
            </w:r>
          </w:p>
          <w:p w14:paraId="484D178C" w14:textId="77777777" w:rsidR="00036450" w:rsidRPr="006F1010" w:rsidRDefault="00673009" w:rsidP="00915F8E">
            <w:pPr>
              <w:pStyle w:val="Heading4"/>
              <w:rPr>
                <w:bCs/>
                <w:sz w:val="20"/>
              </w:rPr>
            </w:pPr>
            <w:r w:rsidRPr="006F1010">
              <w:rPr>
                <w:sz w:val="20"/>
              </w:rPr>
              <w:t>Deloitte India -</w:t>
            </w:r>
            <w:r w:rsidR="00036450" w:rsidRPr="006F1010">
              <w:rPr>
                <w:sz w:val="20"/>
              </w:rPr>
              <w:t xml:space="preserve"> </w:t>
            </w:r>
            <w:r w:rsidRPr="006F1010">
              <w:rPr>
                <w:sz w:val="20"/>
              </w:rPr>
              <w:t>Executive</w:t>
            </w:r>
          </w:p>
          <w:p w14:paraId="508D362E" w14:textId="77777777" w:rsidR="00036450" w:rsidRPr="00861729" w:rsidRDefault="00673009" w:rsidP="00915F8E">
            <w:pPr>
              <w:pStyle w:val="Date"/>
              <w:rPr>
                <w:b/>
              </w:rPr>
            </w:pPr>
            <w:r w:rsidRPr="00861729">
              <w:rPr>
                <w:b/>
              </w:rPr>
              <w:t xml:space="preserve">Dec 2018 </w:t>
            </w:r>
            <w:r w:rsidR="00036450" w:rsidRPr="00861729">
              <w:rPr>
                <w:b/>
              </w:rPr>
              <w:t>–</w:t>
            </w:r>
            <w:r w:rsidRPr="00861729">
              <w:rPr>
                <w:b/>
              </w:rPr>
              <w:t xml:space="preserve"> Present</w:t>
            </w:r>
          </w:p>
          <w:p w14:paraId="54645C79" w14:textId="77777777" w:rsidR="0074141A" w:rsidRDefault="0074141A" w:rsidP="00915F8E">
            <w:r>
              <w:t>• Marketing executive at</w:t>
            </w:r>
            <w:r w:rsidR="00A90182">
              <w:t xml:space="preserve"> Client</w:t>
            </w:r>
            <w:r w:rsidR="00237B7C">
              <w:t>s</w:t>
            </w:r>
            <w:r w:rsidR="00A90182">
              <w:t xml:space="preserve"> and Industries (C&amp;</w:t>
            </w:r>
            <w:r>
              <w:t>I) department</w:t>
            </w:r>
          </w:p>
          <w:p w14:paraId="293C7F07" w14:textId="77777777" w:rsidR="001A4F80" w:rsidRDefault="001A4F80" w:rsidP="00915F8E">
            <w:r>
              <w:t xml:space="preserve">• </w:t>
            </w:r>
            <w:r w:rsidRPr="001A4F80">
              <w:t>Work in collabora</w:t>
            </w:r>
            <w:r>
              <w:t>tion with Business P</w:t>
            </w:r>
            <w:r w:rsidRPr="001A4F80">
              <w:t>artners on end-to-end budgeting, strategy, planning and</w:t>
            </w:r>
            <w:r>
              <w:t xml:space="preserve"> execution of marketing programs,  roundtables and conferences</w:t>
            </w:r>
            <w:r w:rsidRPr="001A4F80">
              <w:t xml:space="preserve">  to drive revenue</w:t>
            </w:r>
          </w:p>
          <w:p w14:paraId="10E1E6B2" w14:textId="77777777" w:rsidR="00B94D46" w:rsidRDefault="00B94D46" w:rsidP="00915F8E">
            <w:r>
              <w:t xml:space="preserve">• </w:t>
            </w:r>
            <w:r w:rsidR="00237B7C">
              <w:t>Drive</w:t>
            </w:r>
            <w:r>
              <w:t xml:space="preserve"> corporate </w:t>
            </w:r>
            <w:proofErr w:type="spellStart"/>
            <w:r>
              <w:t>programme</w:t>
            </w:r>
            <w:proofErr w:type="spellEnd"/>
            <w:r>
              <w:t xml:space="preserve"> management for Bangalore</w:t>
            </w:r>
            <w:r w:rsidR="0074141A">
              <w:t xml:space="preserve"> region</w:t>
            </w:r>
          </w:p>
          <w:p w14:paraId="455BE227" w14:textId="77777777" w:rsidR="00B94D46" w:rsidRDefault="00B94D46" w:rsidP="00915F8E">
            <w:r>
              <w:t>• Track ROI from eminence events</w:t>
            </w:r>
          </w:p>
          <w:p w14:paraId="70FFC170" w14:textId="77777777" w:rsidR="00036450" w:rsidRDefault="00CB5E97" w:rsidP="00915F8E">
            <w:r>
              <w:t>• Form long-term, meaningful relationships with internal &amp; external clients</w:t>
            </w:r>
          </w:p>
          <w:p w14:paraId="1EACECA3" w14:textId="77777777" w:rsidR="002B079D" w:rsidRPr="006B1C4E" w:rsidRDefault="002B079D" w:rsidP="00915F8E">
            <w:pPr>
              <w:rPr>
                <w:b/>
                <w:i/>
              </w:rPr>
            </w:pPr>
            <w:r w:rsidRPr="006B1C4E">
              <w:rPr>
                <w:b/>
                <w:i/>
              </w:rPr>
              <w:t>Achievements</w:t>
            </w:r>
          </w:p>
          <w:p w14:paraId="6AFEE1EF" w14:textId="77777777" w:rsidR="002B079D" w:rsidRDefault="002B079D" w:rsidP="00915F8E">
            <w:r>
              <w:t>• Successfully drove 'Deloitte Technology Fast 500 Asia Pacific’, an international event for recognizing the fastest growing companies</w:t>
            </w:r>
          </w:p>
          <w:p w14:paraId="4F2E7AEB" w14:textId="77777777" w:rsidR="002B079D" w:rsidRDefault="002B079D" w:rsidP="00915F8E">
            <w:r>
              <w:t xml:space="preserve">•  Independently led </w:t>
            </w:r>
            <w:r w:rsidR="00237B7C">
              <w:t xml:space="preserve">notable events like </w:t>
            </w:r>
            <w:proofErr w:type="spellStart"/>
            <w:r w:rsidR="00237B7C">
              <w:t>RiskCon</w:t>
            </w:r>
            <w:proofErr w:type="spellEnd"/>
            <w:r w:rsidR="00237B7C">
              <w:t xml:space="preserve"> and Deloitte Technology Fast 50</w:t>
            </w:r>
            <w:r>
              <w:t xml:space="preserve"> </w:t>
            </w:r>
            <w:r w:rsidR="00237B7C">
              <w:t>(</w:t>
            </w:r>
            <w:r>
              <w:t>for awarding India’s fastest growing fifty companies in TMT sector</w:t>
            </w:r>
            <w:r w:rsidR="00237B7C">
              <w:t>)</w:t>
            </w:r>
          </w:p>
          <w:p w14:paraId="0A55FFBE" w14:textId="77777777" w:rsidR="00CB5E97" w:rsidRDefault="00CB5E97" w:rsidP="00915F8E"/>
          <w:sdt>
            <w:sdtPr>
              <w:id w:val="1049110328"/>
              <w:placeholder>
                <w:docPart w:val="3085B41551C544488D44122D9E25F9DB"/>
              </w:placeholder>
              <w:temporary/>
              <w:showingPlcHdr/>
              <w15:appearance w15:val="hidden"/>
            </w:sdtPr>
            <w:sdtEndPr/>
            <w:sdtContent>
              <w:p w14:paraId="2040BF8B" w14:textId="77777777" w:rsidR="00CB5E97" w:rsidRDefault="00CB5E97" w:rsidP="00915F8E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F00EEB7" w14:textId="77777777" w:rsidR="00CB5E97" w:rsidRPr="00036450" w:rsidRDefault="00CB5E97" w:rsidP="00915F8E">
            <w:pPr>
              <w:pStyle w:val="Heading4"/>
            </w:pPr>
            <w:r>
              <w:t>B. Tech (ECE) - Techno India University, Kolkata</w:t>
            </w:r>
          </w:p>
          <w:p w14:paraId="11D2DDAA" w14:textId="77777777" w:rsidR="00CB5E97" w:rsidRPr="00B359E4" w:rsidRDefault="00CB5E97" w:rsidP="00915F8E">
            <w:pPr>
              <w:pStyle w:val="Date"/>
            </w:pPr>
            <w:r>
              <w:t>2014</w:t>
            </w:r>
            <w:r w:rsidRPr="00B359E4">
              <w:t xml:space="preserve"> - </w:t>
            </w:r>
            <w:r>
              <w:t>2018</w:t>
            </w:r>
          </w:p>
          <w:p w14:paraId="618E8DE9" w14:textId="77777777" w:rsidR="00CB5E97" w:rsidRDefault="00CB5E97" w:rsidP="00915F8E">
            <w:r>
              <w:t>CGPA – 8.06/10</w:t>
            </w:r>
          </w:p>
          <w:p w14:paraId="34E7049A" w14:textId="77777777" w:rsidR="00CB5E97" w:rsidRDefault="00CB5E97" w:rsidP="00915F8E"/>
          <w:p w14:paraId="1DA8636F" w14:textId="77777777" w:rsidR="00CB5E97" w:rsidRPr="00B359E4" w:rsidRDefault="00CB5E97" w:rsidP="00915F8E">
            <w:pPr>
              <w:pStyle w:val="Heading4"/>
            </w:pPr>
            <w:r>
              <w:t>12</w:t>
            </w:r>
            <w:r w:rsidRPr="0092784B">
              <w:rPr>
                <w:vertAlign w:val="superscript"/>
              </w:rPr>
              <w:t>TH</w:t>
            </w:r>
            <w:r>
              <w:t xml:space="preserve"> CBSE – Burnpur Riverside School, Asansol</w:t>
            </w:r>
          </w:p>
          <w:p w14:paraId="5FFB6AD8" w14:textId="77777777" w:rsidR="00CB5E97" w:rsidRPr="00B359E4" w:rsidRDefault="00CB5E97" w:rsidP="00915F8E">
            <w:pPr>
              <w:pStyle w:val="Date"/>
            </w:pPr>
            <w:r>
              <w:t>2014</w:t>
            </w:r>
          </w:p>
          <w:p w14:paraId="4B3ED249" w14:textId="77777777" w:rsidR="00CB5E97" w:rsidRDefault="00CB5E97" w:rsidP="00915F8E">
            <w:r>
              <w:t>Percentage – 70%</w:t>
            </w:r>
          </w:p>
          <w:p w14:paraId="441610FD" w14:textId="77777777" w:rsidR="00CB5E97" w:rsidRDefault="00CB5E97" w:rsidP="00915F8E"/>
          <w:p w14:paraId="1D9684EA" w14:textId="77777777" w:rsidR="00CB5E97" w:rsidRPr="00B359E4" w:rsidRDefault="00CB5E97" w:rsidP="00915F8E">
            <w:pPr>
              <w:pStyle w:val="Heading4"/>
            </w:pPr>
            <w:r>
              <w:t>10</w:t>
            </w:r>
            <w:r w:rsidRPr="0092784B">
              <w:rPr>
                <w:vertAlign w:val="superscript"/>
              </w:rPr>
              <w:t>TH</w:t>
            </w:r>
            <w:r>
              <w:t xml:space="preserve"> ICSE – Assembly of God Church School, Asansol</w:t>
            </w:r>
          </w:p>
          <w:p w14:paraId="3275D808" w14:textId="77777777" w:rsidR="00CB5E97" w:rsidRPr="00B359E4" w:rsidRDefault="00CB5E97" w:rsidP="00915F8E">
            <w:pPr>
              <w:pStyle w:val="Date"/>
            </w:pPr>
            <w:r>
              <w:t>2012</w:t>
            </w:r>
          </w:p>
          <w:p w14:paraId="6DED6845" w14:textId="77777777" w:rsidR="00CB5E97" w:rsidRDefault="00CB5E97" w:rsidP="00915F8E">
            <w:r>
              <w:t>Percentage – 90%</w:t>
            </w:r>
          </w:p>
          <w:p w14:paraId="47C61634" w14:textId="77777777" w:rsidR="00CB5E97" w:rsidRDefault="00CB5E97" w:rsidP="00915F8E"/>
          <w:sdt>
            <w:sdtPr>
              <w:id w:val="1669594239"/>
              <w:placeholder>
                <w:docPart w:val="F844464952B74E76B9A4EF8ECF49D190"/>
              </w:placeholder>
              <w:temporary/>
              <w:showingPlcHdr/>
              <w15:appearance w15:val="hidden"/>
            </w:sdtPr>
            <w:sdtEndPr/>
            <w:sdtContent>
              <w:p w14:paraId="154E9B8A" w14:textId="77777777" w:rsidR="00036450" w:rsidRDefault="00180329" w:rsidP="00915F8E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3B1BE06" w14:textId="0DDAEE96" w:rsidR="00CC3D04" w:rsidRPr="00CC3D04" w:rsidRDefault="00CC3D04" w:rsidP="00CC3D04">
            <w:r>
              <w:t xml:space="preserve">• </w:t>
            </w:r>
            <w:r w:rsidRPr="00CC3D04">
              <w:t>Progra</w:t>
            </w:r>
            <w:r w:rsidR="00DF3966">
              <w:t xml:space="preserve">m </w:t>
            </w:r>
            <w:r w:rsidRPr="00CC3D04">
              <w:t>Management</w:t>
            </w:r>
          </w:p>
          <w:p w14:paraId="54D3AB32" w14:textId="77777777" w:rsidR="00CC3D04" w:rsidRPr="00CC3D04" w:rsidRDefault="00CC3D04" w:rsidP="00CC3D04">
            <w:r>
              <w:t xml:space="preserve">• </w:t>
            </w:r>
            <w:r w:rsidRPr="00CC3D04">
              <w:t>Stakeholder Management</w:t>
            </w:r>
          </w:p>
          <w:p w14:paraId="575B6DC9" w14:textId="77777777" w:rsidR="00CC3D04" w:rsidRPr="00CC3D04" w:rsidRDefault="00CC3D04" w:rsidP="00CC3D04">
            <w:r>
              <w:t xml:space="preserve">• </w:t>
            </w:r>
            <w:r w:rsidRPr="00CC3D04">
              <w:t>Planning and Execution</w:t>
            </w:r>
          </w:p>
          <w:p w14:paraId="698FA2F1" w14:textId="77777777" w:rsidR="00036450" w:rsidRPr="004D3011" w:rsidRDefault="00CC3D04" w:rsidP="00CC3D04">
            <w:pPr>
              <w:rPr>
                <w:color w:val="FFFFFF" w:themeColor="background1"/>
              </w:rPr>
            </w:pPr>
            <w:r>
              <w:t xml:space="preserve">• </w:t>
            </w:r>
            <w:r w:rsidRPr="00CC3D04">
              <w:t>Lead Generation</w:t>
            </w:r>
          </w:p>
        </w:tc>
      </w:tr>
    </w:tbl>
    <w:p w14:paraId="0C17CDAF" w14:textId="77777777" w:rsidR="0043117B" w:rsidRDefault="00170F0C" w:rsidP="001A4F80">
      <w:pPr>
        <w:tabs>
          <w:tab w:val="left" w:pos="990"/>
        </w:tabs>
      </w:pPr>
    </w:p>
    <w:sectPr w:rsidR="0043117B" w:rsidSect="00106B1E">
      <w:headerReference w:type="defaul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7BD4F" w14:textId="77777777" w:rsidR="00170F0C" w:rsidRDefault="00170F0C" w:rsidP="000C45FF">
      <w:r>
        <w:separator/>
      </w:r>
    </w:p>
  </w:endnote>
  <w:endnote w:type="continuationSeparator" w:id="0">
    <w:p w14:paraId="7BD0D7E8" w14:textId="77777777" w:rsidR="00170F0C" w:rsidRDefault="00170F0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C0F92" w14:textId="77777777" w:rsidR="00170F0C" w:rsidRDefault="00170F0C" w:rsidP="000C45FF">
      <w:r>
        <w:separator/>
      </w:r>
    </w:p>
  </w:footnote>
  <w:footnote w:type="continuationSeparator" w:id="0">
    <w:p w14:paraId="5C88810B" w14:textId="77777777" w:rsidR="00170F0C" w:rsidRDefault="00170F0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168D4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6F2B39E0" wp14:editId="6858260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4179A"/>
    <w:multiLevelType w:val="hybridMultilevel"/>
    <w:tmpl w:val="65B0A4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07"/>
    <w:rsid w:val="00036450"/>
    <w:rsid w:val="0005773C"/>
    <w:rsid w:val="00094499"/>
    <w:rsid w:val="000C45FF"/>
    <w:rsid w:val="000E3FD1"/>
    <w:rsid w:val="00106B1E"/>
    <w:rsid w:val="00112054"/>
    <w:rsid w:val="001525E1"/>
    <w:rsid w:val="00170F0C"/>
    <w:rsid w:val="0017313E"/>
    <w:rsid w:val="00180329"/>
    <w:rsid w:val="0019001F"/>
    <w:rsid w:val="001A4F80"/>
    <w:rsid w:val="001A74A5"/>
    <w:rsid w:val="001B2ABD"/>
    <w:rsid w:val="001E0391"/>
    <w:rsid w:val="001E1759"/>
    <w:rsid w:val="001F1ECC"/>
    <w:rsid w:val="00204CE6"/>
    <w:rsid w:val="002077A6"/>
    <w:rsid w:val="00237B7C"/>
    <w:rsid w:val="002400EB"/>
    <w:rsid w:val="00256CF7"/>
    <w:rsid w:val="00281FD5"/>
    <w:rsid w:val="002B079D"/>
    <w:rsid w:val="0030481B"/>
    <w:rsid w:val="003156FC"/>
    <w:rsid w:val="003254B5"/>
    <w:rsid w:val="0037121F"/>
    <w:rsid w:val="003A6B7D"/>
    <w:rsid w:val="003B06CA"/>
    <w:rsid w:val="004071FC"/>
    <w:rsid w:val="004302F3"/>
    <w:rsid w:val="0044463F"/>
    <w:rsid w:val="00445947"/>
    <w:rsid w:val="00455439"/>
    <w:rsid w:val="004813B3"/>
    <w:rsid w:val="00496591"/>
    <w:rsid w:val="004C47AC"/>
    <w:rsid w:val="004C63E4"/>
    <w:rsid w:val="004D3011"/>
    <w:rsid w:val="00513118"/>
    <w:rsid w:val="005262AC"/>
    <w:rsid w:val="005C6107"/>
    <w:rsid w:val="005E39D5"/>
    <w:rsid w:val="00600670"/>
    <w:rsid w:val="0062123A"/>
    <w:rsid w:val="00646E75"/>
    <w:rsid w:val="00673009"/>
    <w:rsid w:val="006771D0"/>
    <w:rsid w:val="006A01DE"/>
    <w:rsid w:val="006B1C4E"/>
    <w:rsid w:val="006F1010"/>
    <w:rsid w:val="00715FCB"/>
    <w:rsid w:val="0074141A"/>
    <w:rsid w:val="00743101"/>
    <w:rsid w:val="00774AF4"/>
    <w:rsid w:val="007775E1"/>
    <w:rsid w:val="007867A0"/>
    <w:rsid w:val="007927F5"/>
    <w:rsid w:val="00802CA0"/>
    <w:rsid w:val="00861729"/>
    <w:rsid w:val="00915F8E"/>
    <w:rsid w:val="009260CD"/>
    <w:rsid w:val="0092784B"/>
    <w:rsid w:val="00941A5E"/>
    <w:rsid w:val="00952C25"/>
    <w:rsid w:val="00996E83"/>
    <w:rsid w:val="009A7F11"/>
    <w:rsid w:val="009D6BD6"/>
    <w:rsid w:val="00A2118D"/>
    <w:rsid w:val="00A840C3"/>
    <w:rsid w:val="00A90182"/>
    <w:rsid w:val="00AD76E2"/>
    <w:rsid w:val="00B20152"/>
    <w:rsid w:val="00B359E4"/>
    <w:rsid w:val="00B57D98"/>
    <w:rsid w:val="00B70850"/>
    <w:rsid w:val="00B93CCD"/>
    <w:rsid w:val="00B94D46"/>
    <w:rsid w:val="00C066B6"/>
    <w:rsid w:val="00C37BA1"/>
    <w:rsid w:val="00C4674C"/>
    <w:rsid w:val="00C506CF"/>
    <w:rsid w:val="00C72BED"/>
    <w:rsid w:val="00C9578B"/>
    <w:rsid w:val="00CB0055"/>
    <w:rsid w:val="00CB46C3"/>
    <w:rsid w:val="00CB5E97"/>
    <w:rsid w:val="00CC3D04"/>
    <w:rsid w:val="00D2522B"/>
    <w:rsid w:val="00D422DE"/>
    <w:rsid w:val="00D5459D"/>
    <w:rsid w:val="00DA1F4D"/>
    <w:rsid w:val="00DD172A"/>
    <w:rsid w:val="00DF3966"/>
    <w:rsid w:val="00E25A26"/>
    <w:rsid w:val="00E4381A"/>
    <w:rsid w:val="00E55D74"/>
    <w:rsid w:val="00ED6A40"/>
    <w:rsid w:val="00F60274"/>
    <w:rsid w:val="00F77FB9"/>
    <w:rsid w:val="00FB068F"/>
    <w:rsid w:val="00F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E966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9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yan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EE2BD4B9C7429C957E4A25E2123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80F48-6425-4E70-B656-4D0EE066C27E}"/>
      </w:docPartPr>
      <w:docPartBody>
        <w:p w:rsidR="009A4F41" w:rsidRDefault="005D51C8">
          <w:pPr>
            <w:pStyle w:val="D2EE2BD4B9C7429C957E4A25E21231CE"/>
          </w:pPr>
          <w:r w:rsidRPr="00D5459D">
            <w:t>Profile</w:t>
          </w:r>
        </w:p>
      </w:docPartBody>
    </w:docPart>
    <w:docPart>
      <w:docPartPr>
        <w:name w:val="A4AFA0229E014D46A2F54251D9F98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340CC-45AC-4FAA-831D-A460ABE0D4FE}"/>
      </w:docPartPr>
      <w:docPartBody>
        <w:p w:rsidR="009A4F41" w:rsidRDefault="005D51C8">
          <w:pPr>
            <w:pStyle w:val="A4AFA0229E014D46A2F54251D9F98D2C"/>
          </w:pPr>
          <w:r w:rsidRPr="00CB0055">
            <w:t>Contact</w:t>
          </w:r>
        </w:p>
      </w:docPartBody>
    </w:docPart>
    <w:docPart>
      <w:docPartPr>
        <w:name w:val="D4719188AAD8406FA070726BE9419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D08AD-67A1-4C9C-9B5F-B2D372A43AFC}"/>
      </w:docPartPr>
      <w:docPartBody>
        <w:p w:rsidR="009A4F41" w:rsidRDefault="005D51C8">
          <w:pPr>
            <w:pStyle w:val="D4719188AAD8406FA070726BE9419ECD"/>
          </w:pPr>
          <w:r w:rsidRPr="004D3011">
            <w:t>PHONE:</w:t>
          </w:r>
        </w:p>
      </w:docPartBody>
    </w:docPart>
    <w:docPart>
      <w:docPartPr>
        <w:name w:val="29A41F516EDD4CE8A5920A7868ED9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494F6-01C5-4596-A7A5-0652FE8B617A}"/>
      </w:docPartPr>
      <w:docPartBody>
        <w:p w:rsidR="009A4F41" w:rsidRDefault="005D51C8">
          <w:pPr>
            <w:pStyle w:val="29A41F516EDD4CE8A5920A7868ED9350"/>
          </w:pPr>
          <w:r w:rsidRPr="00CB0055">
            <w:t>Hobbies</w:t>
          </w:r>
        </w:p>
      </w:docPartBody>
    </w:docPart>
    <w:docPart>
      <w:docPartPr>
        <w:name w:val="F844464952B74E76B9A4EF8ECF49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4392A-6E4B-43B9-8AB1-296E8CA210D5}"/>
      </w:docPartPr>
      <w:docPartBody>
        <w:p w:rsidR="009A4F41" w:rsidRDefault="005D51C8">
          <w:pPr>
            <w:pStyle w:val="F844464952B74E76B9A4EF8ECF49D190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DD06077B073A4D5D9123D04AEA434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531FD-D2CF-469E-86B0-98CD600AC97C}"/>
      </w:docPartPr>
      <w:docPartBody>
        <w:p w:rsidR="009B29BF" w:rsidRDefault="009A4F41" w:rsidP="009A4F41">
          <w:pPr>
            <w:pStyle w:val="DD06077B073A4D5D9123D04AEA43451C"/>
          </w:pPr>
          <w:r w:rsidRPr="004D3011">
            <w:t>EMAIL:</w:t>
          </w:r>
        </w:p>
      </w:docPartBody>
    </w:docPart>
    <w:docPart>
      <w:docPartPr>
        <w:name w:val="3085B41551C544488D44122D9E25F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18CEA-B068-44B3-AA7E-508BBB64CB88}"/>
      </w:docPartPr>
      <w:docPartBody>
        <w:p w:rsidR="00801332" w:rsidRDefault="009B29BF" w:rsidP="009B29BF">
          <w:pPr>
            <w:pStyle w:val="3085B41551C544488D44122D9E25F9D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C8"/>
    <w:rsid w:val="000A27C6"/>
    <w:rsid w:val="005D51C8"/>
    <w:rsid w:val="0068186A"/>
    <w:rsid w:val="00801332"/>
    <w:rsid w:val="009A4F41"/>
    <w:rsid w:val="009B29BF"/>
    <w:rsid w:val="00A3106E"/>
    <w:rsid w:val="00E116E0"/>
    <w:rsid w:val="00F7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6C214D59B34979BBE8E6B25C47F718">
    <w:name w:val="7D6C214D59B34979BBE8E6B25C47F718"/>
  </w:style>
  <w:style w:type="paragraph" w:customStyle="1" w:styleId="09165B0FC1AF46ADB9BCDA57C75D5EF1">
    <w:name w:val="09165B0FC1AF46ADB9BCDA57C75D5EF1"/>
  </w:style>
  <w:style w:type="paragraph" w:customStyle="1" w:styleId="D2EE2BD4B9C7429C957E4A25E21231CE">
    <w:name w:val="D2EE2BD4B9C7429C957E4A25E21231CE"/>
  </w:style>
  <w:style w:type="paragraph" w:customStyle="1" w:styleId="31767318D19B49B1A01E5DE77CCFE16D">
    <w:name w:val="31767318D19B49B1A01E5DE77CCFE16D"/>
  </w:style>
  <w:style w:type="paragraph" w:customStyle="1" w:styleId="A4AFA0229E014D46A2F54251D9F98D2C">
    <w:name w:val="A4AFA0229E014D46A2F54251D9F98D2C"/>
  </w:style>
  <w:style w:type="paragraph" w:customStyle="1" w:styleId="D4719188AAD8406FA070726BE9419ECD">
    <w:name w:val="D4719188AAD8406FA070726BE9419ECD"/>
  </w:style>
  <w:style w:type="paragraph" w:customStyle="1" w:styleId="28014974B81D4869B7E29FE39017B200">
    <w:name w:val="28014974B81D4869B7E29FE39017B200"/>
  </w:style>
  <w:style w:type="paragraph" w:customStyle="1" w:styleId="68C10CF8B73149E9B13E1D0018236C75">
    <w:name w:val="68C10CF8B73149E9B13E1D0018236C75"/>
  </w:style>
  <w:style w:type="paragraph" w:customStyle="1" w:styleId="789DEC0F501D416AA7EA6BC00A2C1324">
    <w:name w:val="789DEC0F501D416AA7EA6BC00A2C1324"/>
  </w:style>
  <w:style w:type="paragraph" w:customStyle="1" w:styleId="7D21610B5AEA496085C7E0FF35B52E03">
    <w:name w:val="7D21610B5AEA496085C7E0FF35B52E03"/>
  </w:style>
  <w:style w:type="character" w:styleId="Hyperlink">
    <w:name w:val="Hyperlink"/>
    <w:basedOn w:val="DefaultParagraphFont"/>
    <w:uiPriority w:val="99"/>
    <w:unhideWhenUsed/>
    <w:rsid w:val="009A4F41"/>
    <w:rPr>
      <w:color w:val="C45911" w:themeColor="accent2" w:themeShade="BF"/>
      <w:u w:val="single"/>
    </w:rPr>
  </w:style>
  <w:style w:type="paragraph" w:customStyle="1" w:styleId="3A4AD66A52544F55B51FCF8DBA16E3A3">
    <w:name w:val="3A4AD66A52544F55B51FCF8DBA16E3A3"/>
  </w:style>
  <w:style w:type="paragraph" w:customStyle="1" w:styleId="29A41F516EDD4CE8A5920A7868ED9350">
    <w:name w:val="29A41F516EDD4CE8A5920A7868ED9350"/>
  </w:style>
  <w:style w:type="paragraph" w:customStyle="1" w:styleId="5FC2A02E40D444D3852CCBB7004A6D6E">
    <w:name w:val="5FC2A02E40D444D3852CCBB7004A6D6E"/>
  </w:style>
  <w:style w:type="paragraph" w:customStyle="1" w:styleId="FF2BA0D079724EF7ABA36155549870E1">
    <w:name w:val="FF2BA0D079724EF7ABA36155549870E1"/>
  </w:style>
  <w:style w:type="paragraph" w:customStyle="1" w:styleId="6B676891E55D417DB03765D42DBE003F">
    <w:name w:val="6B676891E55D417DB03765D42DBE003F"/>
  </w:style>
  <w:style w:type="paragraph" w:customStyle="1" w:styleId="55EE55A2859B41E89359315A7483B2B0">
    <w:name w:val="55EE55A2859B41E89359315A7483B2B0"/>
  </w:style>
  <w:style w:type="paragraph" w:customStyle="1" w:styleId="506874EFD0944869A3E4EF034B8D8E7C">
    <w:name w:val="506874EFD0944869A3E4EF034B8D8E7C"/>
  </w:style>
  <w:style w:type="paragraph" w:customStyle="1" w:styleId="645944750A6B487C9B9BF5EEFF4CAF4A">
    <w:name w:val="645944750A6B487C9B9BF5EEFF4CAF4A"/>
  </w:style>
  <w:style w:type="paragraph" w:customStyle="1" w:styleId="1B2863870AC541F1B6B1B7D7A0513968">
    <w:name w:val="1B2863870AC541F1B6B1B7D7A0513968"/>
  </w:style>
  <w:style w:type="paragraph" w:customStyle="1" w:styleId="39F2665BCBE6424B9ED75EFA70B51A1A">
    <w:name w:val="39F2665BCBE6424B9ED75EFA70B51A1A"/>
  </w:style>
  <w:style w:type="paragraph" w:customStyle="1" w:styleId="11CAD95E91244871BEB29E466292BCED">
    <w:name w:val="11CAD95E91244871BEB29E466292BCED"/>
  </w:style>
  <w:style w:type="paragraph" w:customStyle="1" w:styleId="A194D52BA8914063BF71CA765244404E">
    <w:name w:val="A194D52BA8914063BF71CA765244404E"/>
  </w:style>
  <w:style w:type="paragraph" w:customStyle="1" w:styleId="B74F9366FB044AFEB95FCED4E8114F98">
    <w:name w:val="B74F9366FB044AFEB95FCED4E8114F98"/>
  </w:style>
  <w:style w:type="paragraph" w:customStyle="1" w:styleId="ADBDE2EB3CF14A40BEC68507FCB7B61A">
    <w:name w:val="ADBDE2EB3CF14A40BEC68507FCB7B61A"/>
  </w:style>
  <w:style w:type="paragraph" w:customStyle="1" w:styleId="E0BB99219BE74907B978866AC67E3BF5">
    <w:name w:val="E0BB99219BE74907B978866AC67E3BF5"/>
  </w:style>
  <w:style w:type="paragraph" w:customStyle="1" w:styleId="A3DCE31222E04E52B50425D483044A91">
    <w:name w:val="A3DCE31222E04E52B50425D483044A91"/>
  </w:style>
  <w:style w:type="paragraph" w:customStyle="1" w:styleId="C1A9043BE7224A8F8DFB08AD9ECBB2B0">
    <w:name w:val="C1A9043BE7224A8F8DFB08AD9ECBB2B0"/>
  </w:style>
  <w:style w:type="paragraph" w:customStyle="1" w:styleId="2095D18281504B58A75A21CB9AB002F1">
    <w:name w:val="2095D18281504B58A75A21CB9AB002F1"/>
  </w:style>
  <w:style w:type="paragraph" w:customStyle="1" w:styleId="E725927628C1461C9F8C722E88C3C7A9">
    <w:name w:val="E725927628C1461C9F8C722E88C3C7A9"/>
  </w:style>
  <w:style w:type="paragraph" w:customStyle="1" w:styleId="7C1320D4CC574A24BDEE333CA4094288">
    <w:name w:val="7C1320D4CC574A24BDEE333CA4094288"/>
  </w:style>
  <w:style w:type="paragraph" w:customStyle="1" w:styleId="FDD5C4678041478BA94845B7B721545C">
    <w:name w:val="FDD5C4678041478BA94845B7B721545C"/>
  </w:style>
  <w:style w:type="paragraph" w:customStyle="1" w:styleId="C8A9AA1EB8064E9599CFAB3DA41F11F2">
    <w:name w:val="C8A9AA1EB8064E9599CFAB3DA41F11F2"/>
  </w:style>
  <w:style w:type="paragraph" w:customStyle="1" w:styleId="F5D9BA0F99D84BE59C88010D930A29ED">
    <w:name w:val="F5D9BA0F99D84BE59C88010D930A29ED"/>
  </w:style>
  <w:style w:type="paragraph" w:customStyle="1" w:styleId="15F43F7FFCC84720B88FDBC283CBB9F3">
    <w:name w:val="15F43F7FFCC84720B88FDBC283CBB9F3"/>
  </w:style>
  <w:style w:type="paragraph" w:customStyle="1" w:styleId="288349FDEB264019AB733EDDB044D658">
    <w:name w:val="288349FDEB264019AB733EDDB044D658"/>
  </w:style>
  <w:style w:type="paragraph" w:customStyle="1" w:styleId="0A43105429C64682B194942D966749A3">
    <w:name w:val="0A43105429C64682B194942D966749A3"/>
  </w:style>
  <w:style w:type="paragraph" w:customStyle="1" w:styleId="14366F46F38B430B9E996BDF53AD3955">
    <w:name w:val="14366F46F38B430B9E996BDF53AD3955"/>
  </w:style>
  <w:style w:type="paragraph" w:customStyle="1" w:styleId="AA1FD2AC2A684F7D9585A713BEEF7A37">
    <w:name w:val="AA1FD2AC2A684F7D9585A713BEEF7A37"/>
  </w:style>
  <w:style w:type="paragraph" w:customStyle="1" w:styleId="BB468EB8A0034849A0FAD8A174D6DAB0">
    <w:name w:val="BB468EB8A0034849A0FAD8A174D6DAB0"/>
  </w:style>
  <w:style w:type="paragraph" w:customStyle="1" w:styleId="F608B838F7B34ECABDB6049BE5D39EBC">
    <w:name w:val="F608B838F7B34ECABDB6049BE5D39EB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844464952B74E76B9A4EF8ECF49D190">
    <w:name w:val="F844464952B74E76B9A4EF8ECF49D190"/>
  </w:style>
  <w:style w:type="paragraph" w:customStyle="1" w:styleId="DD06077B073A4D5D9123D04AEA43451C">
    <w:name w:val="DD06077B073A4D5D9123D04AEA43451C"/>
    <w:rsid w:val="009A4F41"/>
  </w:style>
  <w:style w:type="paragraph" w:customStyle="1" w:styleId="2BDF33275ED6416A81787ADACF7A75E1">
    <w:name w:val="2BDF33275ED6416A81787ADACF7A75E1"/>
    <w:rsid w:val="009A4F41"/>
  </w:style>
  <w:style w:type="paragraph" w:customStyle="1" w:styleId="C5B428B17282419BAB981BA9517EA223">
    <w:name w:val="C5B428B17282419BAB981BA9517EA223"/>
    <w:rsid w:val="009B29BF"/>
  </w:style>
  <w:style w:type="paragraph" w:customStyle="1" w:styleId="3085B41551C544488D44122D9E25F9DB">
    <w:name w:val="3085B41551C544488D44122D9E25F9DB"/>
    <w:rsid w:val="009B29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C:\Users\Ayan\AppData\Roaming\Microsoft\Templates\Blue grey resume.dotx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2019-10-19T10:01:00Z</dcterms:created>
  <dcterms:modified xsi:type="dcterms:W3CDTF">2020-02-23T12:38:00Z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